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E30F4" w14:textId="093F6EA8" w:rsidR="00373D4F" w:rsidRPr="00EA15D6" w:rsidRDefault="00EA15D6" w:rsidP="00EA15D6">
      <w:pPr>
        <w:jc w:val="center"/>
        <w:rPr>
          <w:rFonts w:asciiTheme="minorHAnsi" w:hAnsiTheme="minorHAnsi" w:cstheme="minorHAnsi"/>
          <w:i/>
          <w:iCs/>
          <w:color w:val="000000" w:themeColor="text1"/>
          <w:sz w:val="144"/>
          <w:szCs w:val="144"/>
        </w:rPr>
      </w:pPr>
      <w:r w:rsidRPr="00EA15D6">
        <w:rPr>
          <w:rFonts w:asciiTheme="minorHAnsi" w:hAnsiTheme="minorHAnsi" w:cstheme="minorHAnsi"/>
          <w:i/>
          <w:iCs/>
          <w:color w:val="000000" w:themeColor="text1"/>
          <w:sz w:val="144"/>
          <w:szCs w:val="144"/>
        </w:rPr>
        <w:t>Asset Management Policy</w:t>
      </w:r>
    </w:p>
    <w:p w14:paraId="3EB61B74" w14:textId="77777777" w:rsidR="00EA15D6" w:rsidRDefault="00EA15D6" w:rsidP="00C91FBB">
      <w:pPr>
        <w:pStyle w:val="TOC1"/>
        <w:spacing w:before="120" w:after="120"/>
        <w:rPr>
          <w:b/>
          <w:bCs/>
          <w:color w:val="00527A"/>
          <w:sz w:val="24"/>
        </w:rPr>
      </w:pPr>
    </w:p>
    <w:p w14:paraId="4458E22F" w14:textId="77777777" w:rsidR="00EA15D6" w:rsidRDefault="00EA15D6" w:rsidP="00C91FBB">
      <w:pPr>
        <w:pStyle w:val="TOC1"/>
        <w:spacing w:before="120" w:after="120"/>
        <w:rPr>
          <w:b/>
          <w:bCs/>
          <w:color w:val="00527A"/>
          <w:sz w:val="24"/>
        </w:rPr>
      </w:pPr>
    </w:p>
    <w:p w14:paraId="4E188F55" w14:textId="77777777" w:rsidR="00EA15D6" w:rsidRDefault="00EA15D6" w:rsidP="00C91FBB">
      <w:pPr>
        <w:pStyle w:val="TOC1"/>
        <w:spacing w:before="120" w:after="120"/>
        <w:rPr>
          <w:b/>
          <w:bCs/>
          <w:color w:val="00527A"/>
          <w:sz w:val="24"/>
        </w:rPr>
      </w:pPr>
    </w:p>
    <w:p w14:paraId="63316DE9" w14:textId="77777777" w:rsidR="00EA15D6" w:rsidRDefault="00EA15D6" w:rsidP="00C91FBB">
      <w:pPr>
        <w:pStyle w:val="TOC1"/>
        <w:spacing w:before="120" w:after="120"/>
        <w:rPr>
          <w:b/>
          <w:bCs/>
          <w:color w:val="00527A"/>
          <w:sz w:val="24"/>
        </w:rPr>
      </w:pPr>
    </w:p>
    <w:p w14:paraId="4888054D" w14:textId="77777777" w:rsidR="00EA15D6" w:rsidRDefault="00EA15D6" w:rsidP="00C91FBB">
      <w:pPr>
        <w:pStyle w:val="TOC1"/>
        <w:spacing w:before="120" w:after="120"/>
        <w:rPr>
          <w:b/>
          <w:bCs/>
          <w:color w:val="00527A"/>
          <w:sz w:val="24"/>
        </w:rPr>
      </w:pPr>
    </w:p>
    <w:p w14:paraId="29D27146" w14:textId="77777777" w:rsidR="00EA15D6" w:rsidRDefault="00EA15D6" w:rsidP="00C91FBB">
      <w:pPr>
        <w:pStyle w:val="TOC1"/>
        <w:spacing w:before="120" w:after="120"/>
        <w:rPr>
          <w:b/>
          <w:bCs/>
          <w:color w:val="00527A"/>
          <w:sz w:val="24"/>
        </w:rPr>
      </w:pPr>
    </w:p>
    <w:p w14:paraId="6829EA84" w14:textId="77777777" w:rsidR="00EA15D6" w:rsidRDefault="00EA15D6" w:rsidP="00C91FBB">
      <w:pPr>
        <w:pStyle w:val="TOC1"/>
        <w:spacing w:before="120" w:after="120"/>
        <w:rPr>
          <w:b/>
          <w:bCs/>
          <w:color w:val="00527A"/>
          <w:sz w:val="24"/>
        </w:rPr>
      </w:pPr>
    </w:p>
    <w:p w14:paraId="246D312C" w14:textId="77777777" w:rsidR="00EA15D6" w:rsidRDefault="00EA15D6" w:rsidP="00C91FBB">
      <w:pPr>
        <w:pStyle w:val="TOC1"/>
        <w:spacing w:before="120" w:after="120"/>
        <w:rPr>
          <w:b/>
          <w:bCs/>
          <w:color w:val="00527A"/>
          <w:sz w:val="24"/>
        </w:rPr>
      </w:pPr>
    </w:p>
    <w:p w14:paraId="14E8F002" w14:textId="77777777" w:rsidR="00EA15D6" w:rsidRDefault="00EA15D6" w:rsidP="00C91FBB">
      <w:pPr>
        <w:pStyle w:val="TOC1"/>
        <w:spacing w:before="120" w:after="120"/>
        <w:rPr>
          <w:b/>
          <w:bCs/>
          <w:color w:val="00527A"/>
          <w:sz w:val="24"/>
        </w:rPr>
      </w:pPr>
    </w:p>
    <w:p w14:paraId="504C9349" w14:textId="77777777" w:rsidR="00EA15D6" w:rsidRDefault="00EA15D6" w:rsidP="00C91FBB">
      <w:pPr>
        <w:pStyle w:val="TOC1"/>
        <w:spacing w:before="120" w:after="120"/>
        <w:rPr>
          <w:b/>
          <w:bCs/>
          <w:color w:val="00527A"/>
          <w:sz w:val="24"/>
        </w:rPr>
      </w:pPr>
    </w:p>
    <w:p w14:paraId="3FAE8212" w14:textId="77777777" w:rsidR="00EA15D6" w:rsidRDefault="00EA15D6" w:rsidP="00C91FBB">
      <w:pPr>
        <w:pStyle w:val="TOC1"/>
        <w:spacing w:before="120" w:after="120"/>
        <w:rPr>
          <w:b/>
          <w:bCs/>
          <w:color w:val="00527A"/>
          <w:sz w:val="24"/>
        </w:rPr>
      </w:pPr>
    </w:p>
    <w:p w14:paraId="14DD2E03" w14:textId="77777777" w:rsidR="00EA15D6" w:rsidRDefault="00EA15D6" w:rsidP="00C91FBB">
      <w:pPr>
        <w:pStyle w:val="TOC1"/>
        <w:spacing w:before="120" w:after="120"/>
        <w:rPr>
          <w:b/>
          <w:bCs/>
          <w:color w:val="00527A"/>
          <w:sz w:val="24"/>
        </w:rPr>
      </w:pPr>
    </w:p>
    <w:p w14:paraId="64E10DAB" w14:textId="77777777" w:rsidR="00EA15D6" w:rsidRDefault="00EA15D6" w:rsidP="00C91FBB">
      <w:pPr>
        <w:pStyle w:val="TOC1"/>
        <w:spacing w:before="120" w:after="120"/>
        <w:rPr>
          <w:b/>
          <w:bCs/>
          <w:color w:val="00527A"/>
          <w:sz w:val="24"/>
        </w:rPr>
      </w:pPr>
    </w:p>
    <w:p w14:paraId="3F873558" w14:textId="77777777" w:rsidR="00EA15D6" w:rsidRDefault="00EA15D6" w:rsidP="00C91FBB">
      <w:pPr>
        <w:pStyle w:val="TOC1"/>
        <w:spacing w:before="120" w:after="120"/>
        <w:rPr>
          <w:b/>
          <w:bCs/>
          <w:color w:val="00527A"/>
          <w:sz w:val="24"/>
        </w:rPr>
      </w:pPr>
    </w:p>
    <w:p w14:paraId="1134E25F" w14:textId="77777777" w:rsidR="00EA15D6" w:rsidRDefault="00EA15D6" w:rsidP="00C91FBB">
      <w:pPr>
        <w:pStyle w:val="TOC1"/>
        <w:spacing w:before="120" w:after="120"/>
        <w:rPr>
          <w:b/>
          <w:bCs/>
          <w:color w:val="00527A"/>
          <w:sz w:val="24"/>
        </w:rPr>
      </w:pPr>
    </w:p>
    <w:p w14:paraId="2089ECED" w14:textId="77777777" w:rsidR="00EA15D6" w:rsidRDefault="00EA15D6" w:rsidP="00C91FBB">
      <w:pPr>
        <w:pStyle w:val="TOC1"/>
        <w:spacing w:before="120" w:after="120"/>
        <w:rPr>
          <w:b/>
          <w:bCs/>
          <w:color w:val="00527A"/>
          <w:sz w:val="24"/>
        </w:rPr>
      </w:pPr>
    </w:p>
    <w:p w14:paraId="674F3D51" w14:textId="34DD1561" w:rsidR="00DD0B04" w:rsidRPr="00C91FBB" w:rsidRDefault="00DD0B04" w:rsidP="00C91FBB">
      <w:pPr>
        <w:pStyle w:val="TOC1"/>
        <w:spacing w:before="120" w:after="120"/>
        <w:rPr>
          <w:b/>
          <w:bCs/>
          <w:color w:val="00527A"/>
          <w:sz w:val="24"/>
        </w:rPr>
      </w:pPr>
      <w:r w:rsidRPr="00C91FBB">
        <w:rPr>
          <w:b/>
          <w:bCs/>
          <w:color w:val="00527A"/>
          <w:sz w:val="24"/>
        </w:rPr>
        <w:lastRenderedPageBreak/>
        <w:t>Table of Content</w:t>
      </w:r>
      <w:r w:rsidR="00A16FB9">
        <w:rPr>
          <w:b/>
          <w:bCs/>
          <w:color w:val="00527A"/>
          <w:sz w:val="24"/>
        </w:rPr>
        <w:t>s</w:t>
      </w:r>
    </w:p>
    <w:p w14:paraId="65F040CA" w14:textId="77777777" w:rsidR="00D03925" w:rsidRPr="009B13D6" w:rsidRDefault="007A1D02">
      <w:pPr>
        <w:pStyle w:val="TOC1"/>
        <w:rPr>
          <w:rFonts w:ascii="Calibri" w:hAnsi="Calibri"/>
          <w:noProof/>
          <w:szCs w:val="22"/>
        </w:rPr>
      </w:pPr>
      <w:r>
        <w:fldChar w:fldCharType="begin"/>
      </w:r>
      <w:r w:rsidR="00C91FBB">
        <w:instrText xml:space="preserve"> TOC \o "1-1" \h \z \u \t "Heading 3,2" </w:instrText>
      </w:r>
      <w:r>
        <w:fldChar w:fldCharType="separate"/>
      </w:r>
      <w:hyperlink w:anchor="_Toc2683980" w:history="1">
        <w:r w:rsidR="00D03925" w:rsidRPr="00463680">
          <w:rPr>
            <w:rStyle w:val="Hyperlink"/>
            <w:bCs/>
            <w:noProof/>
          </w:rPr>
          <w:t>Purpose</w:t>
        </w:r>
        <w:r w:rsidR="00D03925">
          <w:rPr>
            <w:noProof/>
            <w:webHidden/>
          </w:rPr>
          <w:tab/>
        </w:r>
        <w:r w:rsidR="00D03925">
          <w:rPr>
            <w:noProof/>
            <w:webHidden/>
          </w:rPr>
          <w:fldChar w:fldCharType="begin"/>
        </w:r>
        <w:r w:rsidR="00D03925">
          <w:rPr>
            <w:noProof/>
            <w:webHidden/>
          </w:rPr>
          <w:instrText xml:space="preserve"> PAGEREF _Toc2683980 \h </w:instrText>
        </w:r>
        <w:r w:rsidR="00D03925">
          <w:rPr>
            <w:noProof/>
            <w:webHidden/>
          </w:rPr>
        </w:r>
        <w:r w:rsidR="00D03925">
          <w:rPr>
            <w:noProof/>
            <w:webHidden/>
          </w:rPr>
          <w:fldChar w:fldCharType="separate"/>
        </w:r>
        <w:r w:rsidR="00D03925">
          <w:rPr>
            <w:noProof/>
            <w:webHidden/>
          </w:rPr>
          <w:t>1</w:t>
        </w:r>
        <w:r w:rsidR="00D03925">
          <w:rPr>
            <w:noProof/>
            <w:webHidden/>
          </w:rPr>
          <w:fldChar w:fldCharType="end"/>
        </w:r>
      </w:hyperlink>
    </w:p>
    <w:p w14:paraId="4CF26298" w14:textId="77777777" w:rsidR="00D03925" w:rsidRPr="009B13D6" w:rsidRDefault="0080179D">
      <w:pPr>
        <w:pStyle w:val="TOC1"/>
        <w:rPr>
          <w:rFonts w:ascii="Calibri" w:hAnsi="Calibri"/>
          <w:noProof/>
          <w:szCs w:val="22"/>
        </w:rPr>
      </w:pPr>
      <w:hyperlink w:anchor="_Toc2683981" w:history="1">
        <w:r w:rsidR="00D03925" w:rsidRPr="00463680">
          <w:rPr>
            <w:rStyle w:val="Hyperlink"/>
            <w:bCs/>
            <w:noProof/>
          </w:rPr>
          <w:t>Scope</w:t>
        </w:r>
        <w:r w:rsidR="00D03925">
          <w:rPr>
            <w:noProof/>
            <w:webHidden/>
          </w:rPr>
          <w:tab/>
        </w:r>
        <w:r w:rsidR="00D03925">
          <w:rPr>
            <w:noProof/>
            <w:webHidden/>
          </w:rPr>
          <w:fldChar w:fldCharType="begin"/>
        </w:r>
        <w:r w:rsidR="00D03925">
          <w:rPr>
            <w:noProof/>
            <w:webHidden/>
          </w:rPr>
          <w:instrText xml:space="preserve"> PAGEREF _Toc2683981 \h </w:instrText>
        </w:r>
        <w:r w:rsidR="00D03925">
          <w:rPr>
            <w:noProof/>
            <w:webHidden/>
          </w:rPr>
        </w:r>
        <w:r w:rsidR="00D03925">
          <w:rPr>
            <w:noProof/>
            <w:webHidden/>
          </w:rPr>
          <w:fldChar w:fldCharType="separate"/>
        </w:r>
        <w:r w:rsidR="00D03925">
          <w:rPr>
            <w:noProof/>
            <w:webHidden/>
          </w:rPr>
          <w:t>1</w:t>
        </w:r>
        <w:r w:rsidR="00D03925">
          <w:rPr>
            <w:noProof/>
            <w:webHidden/>
          </w:rPr>
          <w:fldChar w:fldCharType="end"/>
        </w:r>
      </w:hyperlink>
    </w:p>
    <w:p w14:paraId="09BD3990" w14:textId="77777777" w:rsidR="00D03925" w:rsidRPr="009B13D6" w:rsidRDefault="0080179D">
      <w:pPr>
        <w:pStyle w:val="TOC1"/>
        <w:rPr>
          <w:rFonts w:ascii="Calibri" w:hAnsi="Calibri"/>
          <w:noProof/>
          <w:szCs w:val="22"/>
        </w:rPr>
      </w:pPr>
      <w:hyperlink w:anchor="_Toc2683982" w:history="1">
        <w:r w:rsidR="00D03925" w:rsidRPr="00463680">
          <w:rPr>
            <w:rStyle w:val="Hyperlink"/>
            <w:bCs/>
            <w:noProof/>
          </w:rPr>
          <w:t>Policy</w:t>
        </w:r>
        <w:r w:rsidR="00D03925">
          <w:rPr>
            <w:noProof/>
            <w:webHidden/>
          </w:rPr>
          <w:tab/>
        </w:r>
        <w:r w:rsidR="00D03925">
          <w:rPr>
            <w:noProof/>
            <w:webHidden/>
          </w:rPr>
          <w:fldChar w:fldCharType="begin"/>
        </w:r>
        <w:r w:rsidR="00D03925">
          <w:rPr>
            <w:noProof/>
            <w:webHidden/>
          </w:rPr>
          <w:instrText xml:space="preserve"> PAGEREF _Toc2683982 \h </w:instrText>
        </w:r>
        <w:r w:rsidR="00D03925">
          <w:rPr>
            <w:noProof/>
            <w:webHidden/>
          </w:rPr>
        </w:r>
        <w:r w:rsidR="00D03925">
          <w:rPr>
            <w:noProof/>
            <w:webHidden/>
          </w:rPr>
          <w:fldChar w:fldCharType="separate"/>
        </w:r>
        <w:r w:rsidR="00D03925">
          <w:rPr>
            <w:noProof/>
            <w:webHidden/>
          </w:rPr>
          <w:t>1</w:t>
        </w:r>
        <w:r w:rsidR="00D03925">
          <w:rPr>
            <w:noProof/>
            <w:webHidden/>
          </w:rPr>
          <w:fldChar w:fldCharType="end"/>
        </w:r>
      </w:hyperlink>
    </w:p>
    <w:p w14:paraId="3B5602B5" w14:textId="77777777" w:rsidR="00D03925" w:rsidRPr="009B13D6" w:rsidRDefault="0080179D">
      <w:pPr>
        <w:pStyle w:val="TOC2"/>
        <w:tabs>
          <w:tab w:val="right" w:leader="dot" w:pos="9350"/>
        </w:tabs>
        <w:rPr>
          <w:rFonts w:ascii="Calibri" w:hAnsi="Calibri"/>
          <w:noProof/>
          <w:szCs w:val="22"/>
        </w:rPr>
      </w:pPr>
      <w:hyperlink w:anchor="_Toc2683983" w:history="1">
        <w:r w:rsidR="00D03925" w:rsidRPr="00463680">
          <w:rPr>
            <w:rStyle w:val="Hyperlink"/>
            <w:noProof/>
          </w:rPr>
          <w:t>Asset Procurement</w:t>
        </w:r>
        <w:r w:rsidR="00D03925">
          <w:rPr>
            <w:noProof/>
            <w:webHidden/>
          </w:rPr>
          <w:tab/>
        </w:r>
        <w:r w:rsidR="00D03925">
          <w:rPr>
            <w:noProof/>
            <w:webHidden/>
          </w:rPr>
          <w:fldChar w:fldCharType="begin"/>
        </w:r>
        <w:r w:rsidR="00D03925">
          <w:rPr>
            <w:noProof/>
            <w:webHidden/>
          </w:rPr>
          <w:instrText xml:space="preserve"> PAGEREF _Toc2683983 \h </w:instrText>
        </w:r>
        <w:r w:rsidR="00D03925">
          <w:rPr>
            <w:noProof/>
            <w:webHidden/>
          </w:rPr>
        </w:r>
        <w:r w:rsidR="00D03925">
          <w:rPr>
            <w:noProof/>
            <w:webHidden/>
          </w:rPr>
          <w:fldChar w:fldCharType="separate"/>
        </w:r>
        <w:r w:rsidR="00D03925">
          <w:rPr>
            <w:noProof/>
            <w:webHidden/>
          </w:rPr>
          <w:t>1</w:t>
        </w:r>
        <w:r w:rsidR="00D03925">
          <w:rPr>
            <w:noProof/>
            <w:webHidden/>
          </w:rPr>
          <w:fldChar w:fldCharType="end"/>
        </w:r>
      </w:hyperlink>
    </w:p>
    <w:p w14:paraId="6DB2B8D6" w14:textId="77777777" w:rsidR="00D03925" w:rsidRPr="009B13D6" w:rsidRDefault="0080179D">
      <w:pPr>
        <w:pStyle w:val="TOC2"/>
        <w:tabs>
          <w:tab w:val="right" w:leader="dot" w:pos="9350"/>
        </w:tabs>
        <w:rPr>
          <w:rFonts w:ascii="Calibri" w:hAnsi="Calibri"/>
          <w:noProof/>
          <w:szCs w:val="22"/>
        </w:rPr>
      </w:pPr>
      <w:hyperlink w:anchor="_Toc2683984" w:history="1">
        <w:r w:rsidR="00D03925" w:rsidRPr="00463680">
          <w:rPr>
            <w:rStyle w:val="Hyperlink"/>
            <w:noProof/>
          </w:rPr>
          <w:t>Asset Inventory</w:t>
        </w:r>
        <w:r w:rsidR="00D03925">
          <w:rPr>
            <w:noProof/>
            <w:webHidden/>
          </w:rPr>
          <w:tab/>
        </w:r>
        <w:r w:rsidR="00D03925">
          <w:rPr>
            <w:noProof/>
            <w:webHidden/>
          </w:rPr>
          <w:fldChar w:fldCharType="begin"/>
        </w:r>
        <w:r w:rsidR="00D03925">
          <w:rPr>
            <w:noProof/>
            <w:webHidden/>
          </w:rPr>
          <w:instrText xml:space="preserve"> PAGEREF _Toc2683984 \h </w:instrText>
        </w:r>
        <w:r w:rsidR="00D03925">
          <w:rPr>
            <w:noProof/>
            <w:webHidden/>
          </w:rPr>
        </w:r>
        <w:r w:rsidR="00D03925">
          <w:rPr>
            <w:noProof/>
            <w:webHidden/>
          </w:rPr>
          <w:fldChar w:fldCharType="separate"/>
        </w:r>
        <w:r w:rsidR="00D03925">
          <w:rPr>
            <w:noProof/>
            <w:webHidden/>
          </w:rPr>
          <w:t>2</w:t>
        </w:r>
        <w:r w:rsidR="00D03925">
          <w:rPr>
            <w:noProof/>
            <w:webHidden/>
          </w:rPr>
          <w:fldChar w:fldCharType="end"/>
        </w:r>
      </w:hyperlink>
    </w:p>
    <w:p w14:paraId="7C69D6D6" w14:textId="77777777" w:rsidR="00D03925" w:rsidRPr="009B13D6" w:rsidRDefault="0080179D">
      <w:pPr>
        <w:pStyle w:val="TOC2"/>
        <w:tabs>
          <w:tab w:val="right" w:leader="dot" w:pos="9350"/>
        </w:tabs>
        <w:rPr>
          <w:rFonts w:ascii="Calibri" w:hAnsi="Calibri"/>
          <w:noProof/>
          <w:szCs w:val="22"/>
        </w:rPr>
      </w:pPr>
      <w:hyperlink w:anchor="_Toc2683985" w:history="1">
        <w:r w:rsidR="00D03925" w:rsidRPr="00463680">
          <w:rPr>
            <w:rStyle w:val="Hyperlink"/>
            <w:noProof/>
          </w:rPr>
          <w:t>Ownership and Classification</w:t>
        </w:r>
        <w:r w:rsidR="00D03925">
          <w:rPr>
            <w:noProof/>
            <w:webHidden/>
          </w:rPr>
          <w:tab/>
        </w:r>
        <w:r w:rsidR="00D03925">
          <w:rPr>
            <w:noProof/>
            <w:webHidden/>
          </w:rPr>
          <w:fldChar w:fldCharType="begin"/>
        </w:r>
        <w:r w:rsidR="00D03925">
          <w:rPr>
            <w:noProof/>
            <w:webHidden/>
          </w:rPr>
          <w:instrText xml:space="preserve"> PAGEREF _Toc2683985 \h </w:instrText>
        </w:r>
        <w:r w:rsidR="00D03925">
          <w:rPr>
            <w:noProof/>
            <w:webHidden/>
          </w:rPr>
        </w:r>
        <w:r w:rsidR="00D03925">
          <w:rPr>
            <w:noProof/>
            <w:webHidden/>
          </w:rPr>
          <w:fldChar w:fldCharType="separate"/>
        </w:r>
        <w:r w:rsidR="00D03925">
          <w:rPr>
            <w:noProof/>
            <w:webHidden/>
          </w:rPr>
          <w:t>2</w:t>
        </w:r>
        <w:r w:rsidR="00D03925">
          <w:rPr>
            <w:noProof/>
            <w:webHidden/>
          </w:rPr>
          <w:fldChar w:fldCharType="end"/>
        </w:r>
      </w:hyperlink>
    </w:p>
    <w:p w14:paraId="0363BB91" w14:textId="77777777" w:rsidR="00D03925" w:rsidRPr="009B13D6" w:rsidRDefault="0080179D">
      <w:pPr>
        <w:pStyle w:val="TOC2"/>
        <w:tabs>
          <w:tab w:val="right" w:leader="dot" w:pos="9350"/>
        </w:tabs>
        <w:rPr>
          <w:rFonts w:ascii="Calibri" w:hAnsi="Calibri"/>
          <w:noProof/>
          <w:szCs w:val="22"/>
        </w:rPr>
      </w:pPr>
      <w:hyperlink w:anchor="_Toc2683986" w:history="1">
        <w:r w:rsidR="00D03925" w:rsidRPr="00463680">
          <w:rPr>
            <w:rStyle w:val="Hyperlink"/>
            <w:noProof/>
          </w:rPr>
          <w:t>Equipment Authorization</w:t>
        </w:r>
        <w:r w:rsidR="00D03925">
          <w:rPr>
            <w:noProof/>
            <w:webHidden/>
          </w:rPr>
          <w:tab/>
        </w:r>
        <w:r w:rsidR="00D03925">
          <w:rPr>
            <w:noProof/>
            <w:webHidden/>
          </w:rPr>
          <w:fldChar w:fldCharType="begin"/>
        </w:r>
        <w:r w:rsidR="00D03925">
          <w:rPr>
            <w:noProof/>
            <w:webHidden/>
          </w:rPr>
          <w:instrText xml:space="preserve"> PAGEREF _Toc2683986 \h </w:instrText>
        </w:r>
        <w:r w:rsidR="00D03925">
          <w:rPr>
            <w:noProof/>
            <w:webHidden/>
          </w:rPr>
        </w:r>
        <w:r w:rsidR="00D03925">
          <w:rPr>
            <w:noProof/>
            <w:webHidden/>
          </w:rPr>
          <w:fldChar w:fldCharType="separate"/>
        </w:r>
        <w:r w:rsidR="00D03925">
          <w:rPr>
            <w:noProof/>
            <w:webHidden/>
          </w:rPr>
          <w:t>2</w:t>
        </w:r>
        <w:r w:rsidR="00D03925">
          <w:rPr>
            <w:noProof/>
            <w:webHidden/>
          </w:rPr>
          <w:fldChar w:fldCharType="end"/>
        </w:r>
      </w:hyperlink>
    </w:p>
    <w:p w14:paraId="241F6BD7" w14:textId="77777777" w:rsidR="00D03925" w:rsidRPr="009B13D6" w:rsidRDefault="0080179D">
      <w:pPr>
        <w:pStyle w:val="TOC2"/>
        <w:tabs>
          <w:tab w:val="right" w:leader="dot" w:pos="9350"/>
        </w:tabs>
        <w:rPr>
          <w:rFonts w:ascii="Calibri" w:hAnsi="Calibri"/>
          <w:noProof/>
          <w:szCs w:val="22"/>
        </w:rPr>
      </w:pPr>
      <w:hyperlink w:anchor="_Toc2683987" w:history="1">
        <w:r w:rsidR="00D03925" w:rsidRPr="00463680">
          <w:rPr>
            <w:rStyle w:val="Hyperlink"/>
            <w:noProof/>
          </w:rPr>
          <w:t>Property Removal</w:t>
        </w:r>
        <w:r w:rsidR="00D03925">
          <w:rPr>
            <w:noProof/>
            <w:webHidden/>
          </w:rPr>
          <w:tab/>
        </w:r>
        <w:r w:rsidR="00D03925">
          <w:rPr>
            <w:noProof/>
            <w:webHidden/>
          </w:rPr>
          <w:fldChar w:fldCharType="begin"/>
        </w:r>
        <w:r w:rsidR="00D03925">
          <w:rPr>
            <w:noProof/>
            <w:webHidden/>
          </w:rPr>
          <w:instrText xml:space="preserve"> PAGEREF _Toc2683987 \h </w:instrText>
        </w:r>
        <w:r w:rsidR="00D03925">
          <w:rPr>
            <w:noProof/>
            <w:webHidden/>
          </w:rPr>
        </w:r>
        <w:r w:rsidR="00D03925">
          <w:rPr>
            <w:noProof/>
            <w:webHidden/>
          </w:rPr>
          <w:fldChar w:fldCharType="separate"/>
        </w:r>
        <w:r w:rsidR="00D03925">
          <w:rPr>
            <w:noProof/>
            <w:webHidden/>
          </w:rPr>
          <w:t>2</w:t>
        </w:r>
        <w:r w:rsidR="00D03925">
          <w:rPr>
            <w:noProof/>
            <w:webHidden/>
          </w:rPr>
          <w:fldChar w:fldCharType="end"/>
        </w:r>
      </w:hyperlink>
    </w:p>
    <w:p w14:paraId="6478D97D" w14:textId="77777777" w:rsidR="00D03925" w:rsidRPr="009B13D6" w:rsidRDefault="0080179D">
      <w:pPr>
        <w:pStyle w:val="TOC2"/>
        <w:tabs>
          <w:tab w:val="right" w:leader="dot" w:pos="9350"/>
        </w:tabs>
        <w:rPr>
          <w:rFonts w:ascii="Calibri" w:hAnsi="Calibri"/>
          <w:noProof/>
          <w:szCs w:val="22"/>
        </w:rPr>
      </w:pPr>
      <w:hyperlink w:anchor="_Toc2683988" w:history="1">
        <w:r w:rsidR="00D03925" w:rsidRPr="00463680">
          <w:rPr>
            <w:rStyle w:val="Hyperlink"/>
            <w:noProof/>
          </w:rPr>
          <w:t>Property Return</w:t>
        </w:r>
        <w:r w:rsidR="00D03925">
          <w:rPr>
            <w:noProof/>
            <w:webHidden/>
          </w:rPr>
          <w:tab/>
        </w:r>
        <w:r w:rsidR="00D03925">
          <w:rPr>
            <w:noProof/>
            <w:webHidden/>
          </w:rPr>
          <w:fldChar w:fldCharType="begin"/>
        </w:r>
        <w:r w:rsidR="00D03925">
          <w:rPr>
            <w:noProof/>
            <w:webHidden/>
          </w:rPr>
          <w:instrText xml:space="preserve"> PAGEREF _Toc2683988 \h </w:instrText>
        </w:r>
        <w:r w:rsidR="00D03925">
          <w:rPr>
            <w:noProof/>
            <w:webHidden/>
          </w:rPr>
        </w:r>
        <w:r w:rsidR="00D03925">
          <w:rPr>
            <w:noProof/>
            <w:webHidden/>
          </w:rPr>
          <w:fldChar w:fldCharType="separate"/>
        </w:r>
        <w:r w:rsidR="00D03925">
          <w:rPr>
            <w:noProof/>
            <w:webHidden/>
          </w:rPr>
          <w:t>2</w:t>
        </w:r>
        <w:r w:rsidR="00D03925">
          <w:rPr>
            <w:noProof/>
            <w:webHidden/>
          </w:rPr>
          <w:fldChar w:fldCharType="end"/>
        </w:r>
      </w:hyperlink>
    </w:p>
    <w:p w14:paraId="0B3C8E12" w14:textId="77777777" w:rsidR="00D03925" w:rsidRPr="009B13D6" w:rsidRDefault="0080179D">
      <w:pPr>
        <w:pStyle w:val="TOC2"/>
        <w:tabs>
          <w:tab w:val="right" w:leader="dot" w:pos="9350"/>
        </w:tabs>
        <w:rPr>
          <w:rFonts w:ascii="Calibri" w:hAnsi="Calibri"/>
          <w:noProof/>
          <w:szCs w:val="22"/>
        </w:rPr>
      </w:pPr>
      <w:hyperlink w:anchor="_Toc2683989" w:history="1">
        <w:r w:rsidR="00D03925" w:rsidRPr="00463680">
          <w:rPr>
            <w:rStyle w:val="Hyperlink"/>
            <w:noProof/>
          </w:rPr>
          <w:t>Disposal of Computer Equipment</w:t>
        </w:r>
        <w:r w:rsidR="00D03925">
          <w:rPr>
            <w:noProof/>
            <w:webHidden/>
          </w:rPr>
          <w:tab/>
        </w:r>
        <w:r w:rsidR="00D03925">
          <w:rPr>
            <w:noProof/>
            <w:webHidden/>
          </w:rPr>
          <w:fldChar w:fldCharType="begin"/>
        </w:r>
        <w:r w:rsidR="00D03925">
          <w:rPr>
            <w:noProof/>
            <w:webHidden/>
          </w:rPr>
          <w:instrText xml:space="preserve"> PAGEREF _Toc2683989 \h </w:instrText>
        </w:r>
        <w:r w:rsidR="00D03925">
          <w:rPr>
            <w:noProof/>
            <w:webHidden/>
          </w:rPr>
        </w:r>
        <w:r w:rsidR="00D03925">
          <w:rPr>
            <w:noProof/>
            <w:webHidden/>
          </w:rPr>
          <w:fldChar w:fldCharType="separate"/>
        </w:r>
        <w:r w:rsidR="00D03925">
          <w:rPr>
            <w:noProof/>
            <w:webHidden/>
          </w:rPr>
          <w:t>3</w:t>
        </w:r>
        <w:r w:rsidR="00D03925">
          <w:rPr>
            <w:noProof/>
            <w:webHidden/>
          </w:rPr>
          <w:fldChar w:fldCharType="end"/>
        </w:r>
      </w:hyperlink>
    </w:p>
    <w:p w14:paraId="2D22ED1B" w14:textId="77777777" w:rsidR="00D03925" w:rsidRPr="009B13D6" w:rsidRDefault="0080179D">
      <w:pPr>
        <w:pStyle w:val="TOC1"/>
        <w:rPr>
          <w:rFonts w:ascii="Calibri" w:hAnsi="Calibri"/>
          <w:noProof/>
          <w:szCs w:val="22"/>
        </w:rPr>
      </w:pPr>
      <w:hyperlink w:anchor="_Toc2683990" w:history="1">
        <w:r w:rsidR="00D03925" w:rsidRPr="00463680">
          <w:rPr>
            <w:rStyle w:val="Hyperlink"/>
            <w:bCs/>
            <w:noProof/>
          </w:rPr>
          <w:t>Violations</w:t>
        </w:r>
        <w:r w:rsidR="00D03925">
          <w:rPr>
            <w:noProof/>
            <w:webHidden/>
          </w:rPr>
          <w:tab/>
        </w:r>
        <w:r w:rsidR="00D03925">
          <w:rPr>
            <w:noProof/>
            <w:webHidden/>
          </w:rPr>
          <w:fldChar w:fldCharType="begin"/>
        </w:r>
        <w:r w:rsidR="00D03925">
          <w:rPr>
            <w:noProof/>
            <w:webHidden/>
          </w:rPr>
          <w:instrText xml:space="preserve"> PAGEREF _Toc2683990 \h </w:instrText>
        </w:r>
        <w:r w:rsidR="00D03925">
          <w:rPr>
            <w:noProof/>
            <w:webHidden/>
          </w:rPr>
        </w:r>
        <w:r w:rsidR="00D03925">
          <w:rPr>
            <w:noProof/>
            <w:webHidden/>
          </w:rPr>
          <w:fldChar w:fldCharType="separate"/>
        </w:r>
        <w:r w:rsidR="00D03925">
          <w:rPr>
            <w:noProof/>
            <w:webHidden/>
          </w:rPr>
          <w:t>3</w:t>
        </w:r>
        <w:r w:rsidR="00D03925">
          <w:rPr>
            <w:noProof/>
            <w:webHidden/>
          </w:rPr>
          <w:fldChar w:fldCharType="end"/>
        </w:r>
      </w:hyperlink>
    </w:p>
    <w:p w14:paraId="2FEEF0DD" w14:textId="77777777" w:rsidR="00D03925" w:rsidRPr="009B13D6" w:rsidRDefault="0080179D">
      <w:pPr>
        <w:pStyle w:val="TOC1"/>
        <w:rPr>
          <w:rFonts w:ascii="Calibri" w:hAnsi="Calibri"/>
          <w:noProof/>
          <w:szCs w:val="22"/>
        </w:rPr>
      </w:pPr>
      <w:hyperlink w:anchor="_Toc2683991" w:history="1">
        <w:r w:rsidR="00D03925" w:rsidRPr="00463680">
          <w:rPr>
            <w:rStyle w:val="Hyperlink"/>
            <w:bCs/>
            <w:noProof/>
          </w:rPr>
          <w:t>Definitions</w:t>
        </w:r>
        <w:r w:rsidR="00D03925">
          <w:rPr>
            <w:noProof/>
            <w:webHidden/>
          </w:rPr>
          <w:tab/>
        </w:r>
        <w:r w:rsidR="00D03925">
          <w:rPr>
            <w:noProof/>
            <w:webHidden/>
          </w:rPr>
          <w:fldChar w:fldCharType="begin"/>
        </w:r>
        <w:r w:rsidR="00D03925">
          <w:rPr>
            <w:noProof/>
            <w:webHidden/>
          </w:rPr>
          <w:instrText xml:space="preserve"> PAGEREF _Toc2683991 \h </w:instrText>
        </w:r>
        <w:r w:rsidR="00D03925">
          <w:rPr>
            <w:noProof/>
            <w:webHidden/>
          </w:rPr>
        </w:r>
        <w:r w:rsidR="00D03925">
          <w:rPr>
            <w:noProof/>
            <w:webHidden/>
          </w:rPr>
          <w:fldChar w:fldCharType="separate"/>
        </w:r>
        <w:r w:rsidR="00D03925">
          <w:rPr>
            <w:noProof/>
            <w:webHidden/>
          </w:rPr>
          <w:t>3</w:t>
        </w:r>
        <w:r w:rsidR="00D03925">
          <w:rPr>
            <w:noProof/>
            <w:webHidden/>
          </w:rPr>
          <w:fldChar w:fldCharType="end"/>
        </w:r>
      </w:hyperlink>
    </w:p>
    <w:p w14:paraId="7C9B0FC5" w14:textId="77777777" w:rsidR="00D03925" w:rsidRPr="009B13D6" w:rsidRDefault="0080179D">
      <w:pPr>
        <w:pStyle w:val="TOC1"/>
        <w:rPr>
          <w:rFonts w:ascii="Calibri" w:hAnsi="Calibri"/>
          <w:noProof/>
          <w:szCs w:val="22"/>
        </w:rPr>
      </w:pPr>
      <w:hyperlink w:anchor="_Toc2683992" w:history="1">
        <w:r w:rsidR="00D03925" w:rsidRPr="00463680">
          <w:rPr>
            <w:rStyle w:val="Hyperlink"/>
            <w:noProof/>
          </w:rPr>
          <w:t>References</w:t>
        </w:r>
        <w:r w:rsidR="00D03925">
          <w:rPr>
            <w:noProof/>
            <w:webHidden/>
          </w:rPr>
          <w:tab/>
        </w:r>
        <w:r w:rsidR="00D03925">
          <w:rPr>
            <w:noProof/>
            <w:webHidden/>
          </w:rPr>
          <w:fldChar w:fldCharType="begin"/>
        </w:r>
        <w:r w:rsidR="00D03925">
          <w:rPr>
            <w:noProof/>
            <w:webHidden/>
          </w:rPr>
          <w:instrText xml:space="preserve"> PAGEREF _Toc2683992 \h </w:instrText>
        </w:r>
        <w:r w:rsidR="00D03925">
          <w:rPr>
            <w:noProof/>
            <w:webHidden/>
          </w:rPr>
        </w:r>
        <w:r w:rsidR="00D03925">
          <w:rPr>
            <w:noProof/>
            <w:webHidden/>
          </w:rPr>
          <w:fldChar w:fldCharType="separate"/>
        </w:r>
        <w:r w:rsidR="00D03925">
          <w:rPr>
            <w:noProof/>
            <w:webHidden/>
          </w:rPr>
          <w:t>4</w:t>
        </w:r>
        <w:r w:rsidR="00D03925">
          <w:rPr>
            <w:noProof/>
            <w:webHidden/>
          </w:rPr>
          <w:fldChar w:fldCharType="end"/>
        </w:r>
      </w:hyperlink>
    </w:p>
    <w:p w14:paraId="63B8EF53" w14:textId="77777777" w:rsidR="00D03925" w:rsidRPr="009B13D6" w:rsidRDefault="0080179D">
      <w:pPr>
        <w:pStyle w:val="TOC1"/>
        <w:rPr>
          <w:rFonts w:ascii="Calibri" w:hAnsi="Calibri"/>
          <w:noProof/>
          <w:szCs w:val="22"/>
        </w:rPr>
      </w:pPr>
      <w:hyperlink w:anchor="_Toc2683993" w:history="1">
        <w:r w:rsidR="00D03925" w:rsidRPr="00463680">
          <w:rPr>
            <w:rStyle w:val="Hyperlink"/>
            <w:noProof/>
          </w:rPr>
          <w:t>Related Documents</w:t>
        </w:r>
        <w:r w:rsidR="00D03925">
          <w:rPr>
            <w:noProof/>
            <w:webHidden/>
          </w:rPr>
          <w:tab/>
        </w:r>
        <w:r w:rsidR="00D03925">
          <w:rPr>
            <w:noProof/>
            <w:webHidden/>
          </w:rPr>
          <w:fldChar w:fldCharType="begin"/>
        </w:r>
        <w:r w:rsidR="00D03925">
          <w:rPr>
            <w:noProof/>
            <w:webHidden/>
          </w:rPr>
          <w:instrText xml:space="preserve"> PAGEREF _Toc2683993 \h </w:instrText>
        </w:r>
        <w:r w:rsidR="00D03925">
          <w:rPr>
            <w:noProof/>
            <w:webHidden/>
          </w:rPr>
        </w:r>
        <w:r w:rsidR="00D03925">
          <w:rPr>
            <w:noProof/>
            <w:webHidden/>
          </w:rPr>
          <w:fldChar w:fldCharType="separate"/>
        </w:r>
        <w:r w:rsidR="00D03925">
          <w:rPr>
            <w:noProof/>
            <w:webHidden/>
          </w:rPr>
          <w:t>4</w:t>
        </w:r>
        <w:r w:rsidR="00D03925">
          <w:rPr>
            <w:noProof/>
            <w:webHidden/>
          </w:rPr>
          <w:fldChar w:fldCharType="end"/>
        </w:r>
      </w:hyperlink>
    </w:p>
    <w:p w14:paraId="48C23F9C" w14:textId="77777777" w:rsidR="00D03925" w:rsidRPr="009B13D6" w:rsidRDefault="0080179D">
      <w:pPr>
        <w:pStyle w:val="TOC1"/>
        <w:rPr>
          <w:rFonts w:ascii="Calibri" w:hAnsi="Calibri"/>
          <w:noProof/>
          <w:szCs w:val="22"/>
        </w:rPr>
      </w:pPr>
      <w:hyperlink w:anchor="_Toc2683994" w:history="1">
        <w:r w:rsidR="00D03925" w:rsidRPr="00463680">
          <w:rPr>
            <w:rStyle w:val="Hyperlink"/>
            <w:bCs/>
            <w:noProof/>
          </w:rPr>
          <w:t>Approval and Ownership</w:t>
        </w:r>
        <w:r w:rsidR="00D03925">
          <w:rPr>
            <w:noProof/>
            <w:webHidden/>
          </w:rPr>
          <w:tab/>
        </w:r>
        <w:r w:rsidR="00D03925">
          <w:rPr>
            <w:noProof/>
            <w:webHidden/>
          </w:rPr>
          <w:fldChar w:fldCharType="begin"/>
        </w:r>
        <w:r w:rsidR="00D03925">
          <w:rPr>
            <w:noProof/>
            <w:webHidden/>
          </w:rPr>
          <w:instrText xml:space="preserve"> PAGEREF _Toc2683994 \h </w:instrText>
        </w:r>
        <w:r w:rsidR="00D03925">
          <w:rPr>
            <w:noProof/>
            <w:webHidden/>
          </w:rPr>
        </w:r>
        <w:r w:rsidR="00D03925">
          <w:rPr>
            <w:noProof/>
            <w:webHidden/>
          </w:rPr>
          <w:fldChar w:fldCharType="separate"/>
        </w:r>
        <w:r w:rsidR="00D03925">
          <w:rPr>
            <w:noProof/>
            <w:webHidden/>
          </w:rPr>
          <w:t>4</w:t>
        </w:r>
        <w:r w:rsidR="00D03925">
          <w:rPr>
            <w:noProof/>
            <w:webHidden/>
          </w:rPr>
          <w:fldChar w:fldCharType="end"/>
        </w:r>
      </w:hyperlink>
    </w:p>
    <w:p w14:paraId="5F0F1232" w14:textId="77777777" w:rsidR="00D03925" w:rsidRPr="009B13D6" w:rsidRDefault="0080179D">
      <w:pPr>
        <w:pStyle w:val="TOC1"/>
        <w:rPr>
          <w:rFonts w:ascii="Calibri" w:hAnsi="Calibri"/>
          <w:noProof/>
          <w:szCs w:val="22"/>
        </w:rPr>
      </w:pPr>
      <w:hyperlink w:anchor="_Toc2683995" w:history="1">
        <w:r w:rsidR="00D03925" w:rsidRPr="00463680">
          <w:rPr>
            <w:rStyle w:val="Hyperlink"/>
            <w:bCs/>
            <w:noProof/>
          </w:rPr>
          <w:t>Revision History</w:t>
        </w:r>
        <w:r w:rsidR="00D03925">
          <w:rPr>
            <w:noProof/>
            <w:webHidden/>
          </w:rPr>
          <w:tab/>
        </w:r>
        <w:r w:rsidR="00D03925">
          <w:rPr>
            <w:noProof/>
            <w:webHidden/>
          </w:rPr>
          <w:fldChar w:fldCharType="begin"/>
        </w:r>
        <w:r w:rsidR="00D03925">
          <w:rPr>
            <w:noProof/>
            <w:webHidden/>
          </w:rPr>
          <w:instrText xml:space="preserve"> PAGEREF _Toc2683995 \h </w:instrText>
        </w:r>
        <w:r w:rsidR="00D03925">
          <w:rPr>
            <w:noProof/>
            <w:webHidden/>
          </w:rPr>
        </w:r>
        <w:r w:rsidR="00D03925">
          <w:rPr>
            <w:noProof/>
            <w:webHidden/>
          </w:rPr>
          <w:fldChar w:fldCharType="separate"/>
        </w:r>
        <w:r w:rsidR="00D03925">
          <w:rPr>
            <w:noProof/>
            <w:webHidden/>
          </w:rPr>
          <w:t>4</w:t>
        </w:r>
        <w:r w:rsidR="00D03925">
          <w:rPr>
            <w:noProof/>
            <w:webHidden/>
          </w:rPr>
          <w:fldChar w:fldCharType="end"/>
        </w:r>
      </w:hyperlink>
    </w:p>
    <w:p w14:paraId="6039EFCA" w14:textId="36470BD0" w:rsidR="0077342D" w:rsidRDefault="007A1D02" w:rsidP="00DD0B04">
      <w:pPr>
        <w:pStyle w:val="TOC1"/>
      </w:pPr>
      <w:r>
        <w:fldChar w:fldCharType="end"/>
      </w:r>
    </w:p>
    <w:p w14:paraId="5E9CEE25" w14:textId="4568FB80" w:rsidR="00EA15D6" w:rsidRDefault="00EA15D6" w:rsidP="00EA15D6"/>
    <w:p w14:paraId="67853337" w14:textId="0B0A887A" w:rsidR="00EA15D6" w:rsidRDefault="00EA15D6" w:rsidP="00EA15D6"/>
    <w:p w14:paraId="2E2277A7" w14:textId="438C3EDA" w:rsidR="00EA15D6" w:rsidRDefault="00EA15D6" w:rsidP="00EA15D6"/>
    <w:p w14:paraId="76541093" w14:textId="57F21F6A" w:rsidR="00EA15D6" w:rsidRDefault="00EA15D6" w:rsidP="00EA15D6"/>
    <w:p w14:paraId="7EABF78D" w14:textId="36A8289C" w:rsidR="00EA15D6" w:rsidRDefault="00EA15D6" w:rsidP="00EA15D6"/>
    <w:p w14:paraId="6C2AC67B" w14:textId="604C6699" w:rsidR="00EA15D6" w:rsidRDefault="00EA15D6" w:rsidP="00EA15D6"/>
    <w:p w14:paraId="6E08F676" w14:textId="6F226BEE" w:rsidR="00EA15D6" w:rsidRDefault="00EA15D6" w:rsidP="00EA15D6"/>
    <w:p w14:paraId="16937B48" w14:textId="1285E8B9" w:rsidR="00EA15D6" w:rsidRDefault="00EA15D6" w:rsidP="00EA15D6"/>
    <w:p w14:paraId="363DBF2C" w14:textId="2951D6CE" w:rsidR="00EA15D6" w:rsidRDefault="00EA15D6" w:rsidP="00EA15D6"/>
    <w:p w14:paraId="43AA5F7C" w14:textId="01ED23BA" w:rsidR="00EA15D6" w:rsidRDefault="00EA15D6" w:rsidP="00EA15D6"/>
    <w:p w14:paraId="01804B06" w14:textId="5D45DEFF" w:rsidR="00EA15D6" w:rsidRDefault="00EA15D6" w:rsidP="00EA15D6"/>
    <w:p w14:paraId="5C88CD1A" w14:textId="577D69C5" w:rsidR="00EA15D6" w:rsidRDefault="00EA15D6" w:rsidP="00EA15D6"/>
    <w:p w14:paraId="014F88C1" w14:textId="2F265B22" w:rsidR="00EA15D6" w:rsidRDefault="00EA15D6" w:rsidP="00EA15D6"/>
    <w:p w14:paraId="6D82EE62" w14:textId="3BDAC20E" w:rsidR="00EA15D6" w:rsidRDefault="00EA15D6" w:rsidP="00EA15D6"/>
    <w:p w14:paraId="525366A2" w14:textId="40002A8E" w:rsidR="00EA15D6" w:rsidRDefault="00EA15D6" w:rsidP="00EA15D6"/>
    <w:p w14:paraId="616D6AC4" w14:textId="5CE0A9BF" w:rsidR="00EA15D6" w:rsidRDefault="00EA15D6" w:rsidP="00EA15D6"/>
    <w:p w14:paraId="31DCDD07" w14:textId="7AC95658" w:rsidR="00EA15D6" w:rsidRDefault="00EA15D6" w:rsidP="00EA15D6"/>
    <w:p w14:paraId="190257A8" w14:textId="6953FD68" w:rsidR="00EA15D6" w:rsidRDefault="00EA15D6" w:rsidP="00EA15D6"/>
    <w:p w14:paraId="562D6090" w14:textId="07D5784A" w:rsidR="00EA15D6" w:rsidRDefault="00EA15D6" w:rsidP="00EA15D6"/>
    <w:p w14:paraId="23747026" w14:textId="685EAAF6" w:rsidR="00EA15D6" w:rsidRDefault="00EA15D6" w:rsidP="00EA15D6"/>
    <w:p w14:paraId="12D17FA7" w14:textId="47AC9106" w:rsidR="00EA15D6" w:rsidRDefault="00EA15D6" w:rsidP="00EA15D6"/>
    <w:p w14:paraId="42447BB4" w14:textId="4375C84C" w:rsidR="00EA15D6" w:rsidRDefault="00EA15D6" w:rsidP="00EA15D6"/>
    <w:p w14:paraId="1891DC29" w14:textId="77777777" w:rsidR="00EA15D6" w:rsidRPr="00EA15D6" w:rsidRDefault="00EA15D6" w:rsidP="00EA15D6"/>
    <w:p w14:paraId="29B0FA3E" w14:textId="77777777" w:rsidR="00275B60" w:rsidRPr="003F09FA" w:rsidRDefault="00275B60" w:rsidP="00275B60">
      <w:pPr>
        <w:pStyle w:val="PolicyElementHeader"/>
        <w:rPr>
          <w:bCs/>
          <w:color w:val="00527A"/>
        </w:rPr>
      </w:pPr>
      <w:bookmarkStart w:id="0" w:name="_Toc240771578"/>
      <w:bookmarkStart w:id="1" w:name="_Toc384646340"/>
      <w:bookmarkStart w:id="2" w:name="_Toc2683980"/>
      <w:r w:rsidRPr="003F09FA">
        <w:rPr>
          <w:bCs/>
          <w:color w:val="00527A"/>
        </w:rPr>
        <w:lastRenderedPageBreak/>
        <w:t>Purpose</w:t>
      </w:r>
      <w:bookmarkEnd w:id="0"/>
      <w:bookmarkEnd w:id="1"/>
      <w:bookmarkEnd w:id="2"/>
    </w:p>
    <w:p w14:paraId="057CD88B" w14:textId="52CEF4BC" w:rsidR="00275B60" w:rsidRPr="0081411B" w:rsidRDefault="00275B60" w:rsidP="00275B60">
      <w:bookmarkStart w:id="3" w:name="_Toc240771579"/>
      <w:r w:rsidRPr="0081411B">
        <w:t>This policy establishes the minimum re</w:t>
      </w:r>
      <w:r>
        <w:t xml:space="preserve">quirements and responsibilities </w:t>
      </w:r>
      <w:r w:rsidRPr="0081411B">
        <w:t xml:space="preserve">for the protection of </w:t>
      </w:r>
      <w:proofErr w:type="spellStart"/>
      <w:r w:rsidR="003E65B9">
        <w:t>CompanyX</w:t>
      </w:r>
      <w:proofErr w:type="spellEnd"/>
      <w:r>
        <w:t xml:space="preserve"> </w:t>
      </w:r>
      <w:r w:rsidR="00EA15D6">
        <w:t xml:space="preserve">(the “Company”) </w:t>
      </w:r>
      <w:r>
        <w:t>equipment and media assets throughout the asset lifecycle.</w:t>
      </w:r>
    </w:p>
    <w:p w14:paraId="218C12EE" w14:textId="77777777" w:rsidR="00275B60" w:rsidRPr="003F09FA" w:rsidRDefault="00275B60" w:rsidP="00275B60">
      <w:pPr>
        <w:pStyle w:val="PolicyElementHeader"/>
        <w:rPr>
          <w:bCs/>
          <w:color w:val="00527A"/>
        </w:rPr>
      </w:pPr>
      <w:bookmarkStart w:id="4" w:name="_Toc384646341"/>
      <w:bookmarkStart w:id="5" w:name="_Toc2683981"/>
      <w:r w:rsidRPr="003F09FA">
        <w:rPr>
          <w:bCs/>
          <w:color w:val="00527A"/>
        </w:rPr>
        <w:t>Scope</w:t>
      </w:r>
      <w:bookmarkEnd w:id="3"/>
      <w:bookmarkEnd w:id="4"/>
      <w:bookmarkEnd w:id="5"/>
    </w:p>
    <w:p w14:paraId="15BF046A" w14:textId="47AD474A" w:rsidR="00275B60" w:rsidRPr="0081411B" w:rsidRDefault="00275B60" w:rsidP="00275B60">
      <w:r w:rsidRPr="005A4B62">
        <w:t xml:space="preserve">This </w:t>
      </w:r>
      <w:r>
        <w:t>policy</w:t>
      </w:r>
      <w:r w:rsidRPr="005A4B62">
        <w:t xml:space="preserve"> applies to all </w:t>
      </w:r>
      <w:proofErr w:type="spellStart"/>
      <w:r w:rsidR="003E65B9">
        <w:t>CompanyX</w:t>
      </w:r>
      <w:proofErr w:type="spellEnd"/>
      <w:r>
        <w:t xml:space="preserve"> </w:t>
      </w:r>
      <w:r w:rsidR="00DA5B60">
        <w:t>Information systems</w:t>
      </w:r>
      <w:r w:rsidRPr="005A4B62">
        <w:t xml:space="preserve">, </w:t>
      </w:r>
      <w:r>
        <w:t xml:space="preserve">including those managed for </w:t>
      </w:r>
      <w:proofErr w:type="spellStart"/>
      <w:r w:rsidR="003E65B9">
        <w:t>CompanyX</w:t>
      </w:r>
      <w:proofErr w:type="spellEnd"/>
      <w:r>
        <w:t xml:space="preserve"> customers.  </w:t>
      </w:r>
      <w:r w:rsidRPr="0081411B">
        <w:t xml:space="preserve">This </w:t>
      </w:r>
      <w:r>
        <w:t xml:space="preserve">policy applies to all employees, </w:t>
      </w:r>
      <w:r w:rsidR="00660370">
        <w:t>Third-Party</w:t>
      </w:r>
      <w:r>
        <w:t xml:space="preserve"> and </w:t>
      </w:r>
      <w:r w:rsidR="007A61BC">
        <w:t>T</w:t>
      </w:r>
      <w:r>
        <w:t>hird-</w:t>
      </w:r>
      <w:r w:rsidR="007A61BC">
        <w:t>P</w:t>
      </w:r>
      <w:r>
        <w:t xml:space="preserve">arties with access to </w:t>
      </w:r>
      <w:proofErr w:type="spellStart"/>
      <w:r w:rsidR="003E65B9">
        <w:t>CompanyX</w:t>
      </w:r>
      <w:proofErr w:type="spellEnd"/>
      <w:r>
        <w:t xml:space="preserve"> information assets</w:t>
      </w:r>
      <w:r w:rsidRPr="0081411B">
        <w:t xml:space="preserve">. </w:t>
      </w:r>
    </w:p>
    <w:p w14:paraId="5C1902B7" w14:textId="77777777" w:rsidR="00275B60" w:rsidRPr="003F09FA" w:rsidRDefault="00275B60" w:rsidP="00275B60">
      <w:pPr>
        <w:pStyle w:val="PolicyElementHeader"/>
        <w:rPr>
          <w:bCs/>
          <w:color w:val="00527A"/>
        </w:rPr>
      </w:pPr>
      <w:bookmarkStart w:id="6" w:name="_Toc240771580"/>
      <w:bookmarkStart w:id="7" w:name="_Toc384646342"/>
      <w:bookmarkStart w:id="8" w:name="_Toc2683982"/>
      <w:r w:rsidRPr="003F09FA">
        <w:rPr>
          <w:bCs/>
          <w:color w:val="00527A"/>
        </w:rPr>
        <w:t>Policy</w:t>
      </w:r>
      <w:bookmarkEnd w:id="6"/>
      <w:bookmarkEnd w:id="7"/>
      <w:bookmarkEnd w:id="8"/>
    </w:p>
    <w:p w14:paraId="468A06C3" w14:textId="77777777" w:rsidR="00275B60" w:rsidRPr="00E81331" w:rsidRDefault="00275B60" w:rsidP="00275B60">
      <w:pPr>
        <w:pStyle w:val="Heading3"/>
      </w:pPr>
      <w:bookmarkStart w:id="9" w:name="_Toc2683983"/>
      <w:r>
        <w:t>Asset Procurement</w:t>
      </w:r>
      <w:bookmarkEnd w:id="9"/>
    </w:p>
    <w:p w14:paraId="38325057" w14:textId="77777777" w:rsidR="00275B60" w:rsidRDefault="00275B60" w:rsidP="00275B60">
      <w:pPr>
        <w:widowControl w:val="0"/>
        <w:spacing w:after="120"/>
        <w:ind w:left="360"/>
      </w:pPr>
      <w:r w:rsidRPr="001E5FFA">
        <w:rPr>
          <w:rStyle w:val="Strong"/>
        </w:rPr>
        <w:t>Hardware And Software Procurement</w:t>
      </w:r>
      <w:r>
        <w:rPr>
          <w:rStyle w:val="Strong"/>
        </w:rPr>
        <w:t xml:space="preserve"> </w:t>
      </w:r>
      <w:r>
        <w:t>- All hardware and software must be procured through the Purchasing Department according to company IT compatibility standards.</w:t>
      </w:r>
    </w:p>
    <w:p w14:paraId="7D40E9DA" w14:textId="2FE6A361" w:rsidR="00275B60" w:rsidRDefault="00275B60" w:rsidP="00275B60">
      <w:pPr>
        <w:widowControl w:val="0"/>
        <w:spacing w:after="120"/>
        <w:ind w:left="360"/>
      </w:pPr>
      <w:r w:rsidRPr="001E5FFA">
        <w:rPr>
          <w:rStyle w:val="Strong"/>
        </w:rPr>
        <w:t>Vendors Providing Mission Critical Hardware, Software, and Services</w:t>
      </w:r>
      <w:r>
        <w:t xml:space="preserve"> - All </w:t>
      </w:r>
      <w:proofErr w:type="spellStart"/>
      <w:r w:rsidR="003E65B9">
        <w:t>CompanyX</w:t>
      </w:r>
      <w:proofErr w:type="spellEnd"/>
      <w:r>
        <w:t xml:space="preserve"> mission critical hardware, software and services must be purchased, rented, leased, or otherwise obtained from a trusted and well-established vendor who is able to provide both maintenance services as well as warranties.</w:t>
      </w:r>
    </w:p>
    <w:p w14:paraId="3E583EA4" w14:textId="77777777" w:rsidR="00FB7100" w:rsidRDefault="00FB7100" w:rsidP="00275B60">
      <w:pPr>
        <w:pStyle w:val="Heading3"/>
      </w:pPr>
    </w:p>
    <w:p w14:paraId="5A67E986" w14:textId="77777777" w:rsidR="00275B60" w:rsidRPr="00E81331" w:rsidRDefault="00275B60" w:rsidP="00275B60">
      <w:pPr>
        <w:pStyle w:val="Heading3"/>
      </w:pPr>
      <w:bookmarkStart w:id="10" w:name="_Toc2683984"/>
      <w:r>
        <w:t>Asset Inventory</w:t>
      </w:r>
      <w:bookmarkEnd w:id="10"/>
    </w:p>
    <w:p w14:paraId="5F76B29D" w14:textId="77777777" w:rsidR="00275B60" w:rsidRPr="00B03196" w:rsidRDefault="00275B60" w:rsidP="00275B60">
      <w:pPr>
        <w:widowControl w:val="0"/>
        <w:spacing w:after="120"/>
        <w:ind w:left="360"/>
        <w:jc w:val="both"/>
      </w:pPr>
      <w:r>
        <w:rPr>
          <w:rStyle w:val="Strong"/>
        </w:rPr>
        <w:t xml:space="preserve">Asset Inventory - </w:t>
      </w:r>
      <w:r w:rsidRPr="001E5FFA">
        <w:rPr>
          <w:rStyle w:val="Strong"/>
        </w:rPr>
        <w:t>Technology</w:t>
      </w:r>
      <w:r>
        <w:t xml:space="preserve"> - </w:t>
      </w:r>
      <w:r w:rsidRPr="001E5FFA">
        <w:t xml:space="preserve">The </w:t>
      </w:r>
      <w:r w:rsidR="0077376A">
        <w:t xml:space="preserve">Information Technology Department </w:t>
      </w:r>
      <w:r w:rsidRPr="001E5FFA">
        <w:t>must prepare an annual inventory of production information systems detailing all existing production hardware, software, and communications links.</w:t>
      </w:r>
    </w:p>
    <w:p w14:paraId="67AF1151" w14:textId="0016F180" w:rsidR="00275B60" w:rsidRDefault="00275B60" w:rsidP="00275B60">
      <w:pPr>
        <w:widowControl w:val="0"/>
        <w:tabs>
          <w:tab w:val="left" w:pos="720"/>
        </w:tabs>
        <w:spacing w:after="120"/>
        <w:ind w:left="360"/>
        <w:jc w:val="both"/>
      </w:pPr>
      <w:r>
        <w:rPr>
          <w:rStyle w:val="Strong"/>
        </w:rPr>
        <w:t>Asset Inventory -</w:t>
      </w:r>
      <w:r w:rsidRPr="001E5FFA">
        <w:rPr>
          <w:rStyle w:val="Strong"/>
        </w:rPr>
        <w:t xml:space="preserve"> Information</w:t>
      </w:r>
      <w:r>
        <w:rPr>
          <w:rStyle w:val="Strong"/>
        </w:rPr>
        <w:t xml:space="preserve"> </w:t>
      </w:r>
      <w:r>
        <w:t xml:space="preserve">- </w:t>
      </w:r>
      <w:r w:rsidRPr="001E5FFA">
        <w:t xml:space="preserve">The </w:t>
      </w:r>
      <w:r w:rsidR="0077376A">
        <w:t xml:space="preserve">Information Technology Department </w:t>
      </w:r>
      <w:r w:rsidRPr="001E5FFA">
        <w:t xml:space="preserve">must compile and annually update a corporate-wide data dictionary and other high-level descriptions of the major </w:t>
      </w:r>
      <w:proofErr w:type="spellStart"/>
      <w:r w:rsidR="003E65B9">
        <w:t>CompanyX</w:t>
      </w:r>
      <w:proofErr w:type="spellEnd"/>
      <w:r w:rsidRPr="001E5FFA">
        <w:t xml:space="preserve"> information assets.</w:t>
      </w:r>
    </w:p>
    <w:p w14:paraId="423839ED" w14:textId="77777777" w:rsidR="00275B60" w:rsidRDefault="00275B60" w:rsidP="00275B60">
      <w:pPr>
        <w:widowControl w:val="0"/>
        <w:tabs>
          <w:tab w:val="left" w:pos="720"/>
        </w:tabs>
        <w:spacing w:after="120"/>
        <w:ind w:left="360"/>
        <w:jc w:val="both"/>
      </w:pPr>
      <w:r>
        <w:rPr>
          <w:rStyle w:val="Strong"/>
        </w:rPr>
        <w:t xml:space="preserve">Asset Inventory Contents </w:t>
      </w:r>
      <w:r>
        <w:t>– Every asset recorded in the Asset inventory must include the following information:</w:t>
      </w:r>
    </w:p>
    <w:p w14:paraId="0213095A" w14:textId="77777777" w:rsidR="00275B60" w:rsidRDefault="00275B60" w:rsidP="00275B60">
      <w:pPr>
        <w:widowControl w:val="0"/>
        <w:numPr>
          <w:ilvl w:val="0"/>
          <w:numId w:val="10"/>
        </w:numPr>
        <w:tabs>
          <w:tab w:val="left" w:pos="720"/>
        </w:tabs>
        <w:spacing w:after="120"/>
        <w:jc w:val="both"/>
      </w:pPr>
      <w:r>
        <w:t>Asset Name</w:t>
      </w:r>
    </w:p>
    <w:p w14:paraId="2F5A636A" w14:textId="77777777" w:rsidR="00275B60" w:rsidRDefault="00275B60" w:rsidP="00275B60">
      <w:pPr>
        <w:widowControl w:val="0"/>
        <w:numPr>
          <w:ilvl w:val="0"/>
          <w:numId w:val="10"/>
        </w:numPr>
        <w:tabs>
          <w:tab w:val="left" w:pos="720"/>
        </w:tabs>
        <w:spacing w:after="120"/>
        <w:jc w:val="both"/>
      </w:pPr>
      <w:r>
        <w:t>Asset Owner</w:t>
      </w:r>
    </w:p>
    <w:p w14:paraId="39A4A94F" w14:textId="77777777" w:rsidR="00275B60" w:rsidRDefault="00275B60" w:rsidP="00275B60">
      <w:pPr>
        <w:widowControl w:val="0"/>
        <w:numPr>
          <w:ilvl w:val="0"/>
          <w:numId w:val="10"/>
        </w:numPr>
        <w:tabs>
          <w:tab w:val="left" w:pos="720"/>
        </w:tabs>
        <w:spacing w:after="120"/>
        <w:jc w:val="both"/>
      </w:pPr>
      <w:r>
        <w:t>Asset Location</w:t>
      </w:r>
    </w:p>
    <w:p w14:paraId="7D001755" w14:textId="77777777" w:rsidR="00275B60" w:rsidRDefault="00275B60" w:rsidP="00275B60">
      <w:pPr>
        <w:widowControl w:val="0"/>
        <w:numPr>
          <w:ilvl w:val="0"/>
          <w:numId w:val="10"/>
        </w:numPr>
        <w:tabs>
          <w:tab w:val="left" w:pos="720"/>
        </w:tabs>
        <w:spacing w:after="120"/>
        <w:jc w:val="both"/>
      </w:pPr>
      <w:r>
        <w:t>Security Classification</w:t>
      </w:r>
    </w:p>
    <w:p w14:paraId="078C1DB4" w14:textId="77777777" w:rsidR="00275B60" w:rsidRDefault="00275B60" w:rsidP="00275B60">
      <w:pPr>
        <w:widowControl w:val="0"/>
        <w:tabs>
          <w:tab w:val="left" w:pos="720"/>
        </w:tabs>
        <w:spacing w:after="120"/>
        <w:ind w:left="360"/>
        <w:jc w:val="both"/>
      </w:pPr>
      <w:r w:rsidRPr="006E1FB0">
        <w:rPr>
          <w:b/>
        </w:rPr>
        <w:t>Equipment Tags</w:t>
      </w:r>
      <w:r>
        <w:t xml:space="preserve"> - All</w:t>
      </w:r>
      <w:r w:rsidRPr="006E1FB0">
        <w:t xml:space="preserve"> </w:t>
      </w:r>
      <w:r w:rsidR="00DA5B60">
        <w:t>information</w:t>
      </w:r>
      <w:r w:rsidRPr="006E1FB0">
        <w:t xml:space="preserve"> equipment must have a unique computer-readable identifier attached to it such that physical inventories can be efficiently and regularly conducted.</w:t>
      </w:r>
    </w:p>
    <w:p w14:paraId="255C45C1" w14:textId="77777777" w:rsidR="00275B60" w:rsidRPr="00E81331" w:rsidRDefault="00275B60" w:rsidP="00275B60">
      <w:pPr>
        <w:pStyle w:val="Heading3"/>
      </w:pPr>
      <w:bookmarkStart w:id="11" w:name="_Toc2683985"/>
      <w:r>
        <w:t>Ownership and Classification</w:t>
      </w:r>
      <w:bookmarkEnd w:id="11"/>
    </w:p>
    <w:p w14:paraId="5FECBBE7" w14:textId="00291500" w:rsidR="00275B60" w:rsidRDefault="00275B60" w:rsidP="00275B60">
      <w:pPr>
        <w:widowControl w:val="0"/>
        <w:spacing w:after="120"/>
        <w:ind w:left="360"/>
      </w:pPr>
      <w:r>
        <w:rPr>
          <w:rStyle w:val="Strong"/>
        </w:rPr>
        <w:lastRenderedPageBreak/>
        <w:t xml:space="preserve">Asset Ownership </w:t>
      </w:r>
      <w:r>
        <w:t xml:space="preserve">- </w:t>
      </w:r>
      <w:r w:rsidRPr="008F65E7">
        <w:t xml:space="preserve">All production information assets possessed by or used by </w:t>
      </w:r>
      <w:proofErr w:type="spellStart"/>
      <w:r w:rsidR="003E65B9">
        <w:t>CompanyX</w:t>
      </w:r>
      <w:proofErr w:type="spellEnd"/>
      <w:r>
        <w:t xml:space="preserve"> </w:t>
      </w:r>
      <w:r w:rsidRPr="008F65E7">
        <w:t>must have a designated owner</w:t>
      </w:r>
      <w:r>
        <w:t xml:space="preserve"> with ownership responsibilities clearly documented</w:t>
      </w:r>
      <w:r w:rsidRPr="008F65E7">
        <w:t>.</w:t>
      </w:r>
    </w:p>
    <w:p w14:paraId="17F16F00" w14:textId="714513A1" w:rsidR="00275B60" w:rsidRDefault="00275B60" w:rsidP="00275B60">
      <w:pPr>
        <w:widowControl w:val="0"/>
        <w:spacing w:after="120"/>
        <w:ind w:left="360"/>
      </w:pPr>
      <w:r>
        <w:rPr>
          <w:rStyle w:val="Strong"/>
        </w:rPr>
        <w:t>Security Classification</w:t>
      </w:r>
      <w:r>
        <w:t xml:space="preserve"> - Every </w:t>
      </w:r>
      <w:proofErr w:type="spellStart"/>
      <w:r w:rsidR="003E65B9">
        <w:t>CompanyX</w:t>
      </w:r>
      <w:proofErr w:type="spellEnd"/>
      <w:r>
        <w:t xml:space="preserve"> </w:t>
      </w:r>
      <w:r w:rsidRPr="008F65E7">
        <w:t>asset must be assigned a</w:t>
      </w:r>
      <w:r w:rsidR="00195577">
        <w:t>n information</w:t>
      </w:r>
      <w:r w:rsidRPr="008F65E7">
        <w:t xml:space="preserve"> security classification</w:t>
      </w:r>
      <w:r w:rsidR="00195577">
        <w:t xml:space="preserve"> defining the security and recovery details for each system type</w:t>
      </w:r>
      <w:r w:rsidRPr="008F65E7">
        <w:t>.</w:t>
      </w:r>
    </w:p>
    <w:p w14:paraId="243C23ED" w14:textId="77777777" w:rsidR="00275B60" w:rsidRPr="00E81331" w:rsidRDefault="00275B60" w:rsidP="00275B60">
      <w:pPr>
        <w:pStyle w:val="Heading3"/>
      </w:pPr>
      <w:bookmarkStart w:id="12" w:name="_Toc2683986"/>
      <w:r>
        <w:t>Equipment Authorization</w:t>
      </w:r>
      <w:bookmarkEnd w:id="12"/>
    </w:p>
    <w:p w14:paraId="323AF52B" w14:textId="30E49AC5" w:rsidR="00275B60" w:rsidRDefault="00275B60" w:rsidP="00275B60">
      <w:pPr>
        <w:widowControl w:val="0"/>
        <w:spacing w:after="120"/>
        <w:ind w:left="360"/>
      </w:pPr>
      <w:r>
        <w:rPr>
          <w:rStyle w:val="Strong"/>
        </w:rPr>
        <w:t xml:space="preserve">Only Company Owned Devices </w:t>
      </w:r>
      <w:r>
        <w:t xml:space="preserve">- </w:t>
      </w:r>
      <w:r w:rsidRPr="00FE1A47">
        <w:t xml:space="preserve">Employees must not use personal </w:t>
      </w:r>
      <w:r>
        <w:t>computing</w:t>
      </w:r>
      <w:r w:rsidRPr="00FE1A47">
        <w:t xml:space="preserve"> devic</w:t>
      </w:r>
      <w:r>
        <w:t xml:space="preserve">es to store or process </w:t>
      </w:r>
      <w:proofErr w:type="spellStart"/>
      <w:r w:rsidR="003E65B9">
        <w:t>CompanyX</w:t>
      </w:r>
      <w:proofErr w:type="spellEnd"/>
      <w:r w:rsidRPr="00FE1A47">
        <w:t xml:space="preserve"> information.  All m</w:t>
      </w:r>
      <w:r>
        <w:t xml:space="preserve">obile devices used for </w:t>
      </w:r>
      <w:proofErr w:type="spellStart"/>
      <w:r w:rsidR="003E65B9">
        <w:t>CompanyX</w:t>
      </w:r>
      <w:proofErr w:type="spellEnd"/>
      <w:r w:rsidRPr="00FE1A47">
        <w:t xml:space="preserve"> business purposes must be issued by the Information Technology </w:t>
      </w:r>
      <w:r w:rsidR="00DA5B60">
        <w:t>D</w:t>
      </w:r>
      <w:r w:rsidRPr="00FE1A47">
        <w:t>epartment.</w:t>
      </w:r>
    </w:p>
    <w:p w14:paraId="1ADC43B2" w14:textId="77777777" w:rsidR="00275B60" w:rsidRDefault="00275B60" w:rsidP="00275B60">
      <w:pPr>
        <w:widowControl w:val="0"/>
        <w:spacing w:after="120"/>
        <w:ind w:left="360"/>
      </w:pPr>
      <w:r>
        <w:rPr>
          <w:rStyle w:val="Strong"/>
        </w:rPr>
        <w:t>Approved Security Configuration</w:t>
      </w:r>
      <w:r>
        <w:t xml:space="preserve"> – All </w:t>
      </w:r>
      <w:r w:rsidR="00DA5B60">
        <w:t>information</w:t>
      </w:r>
      <w:r>
        <w:t xml:space="preserve"> equipment issued to users, including personal computers, mobile devices, and smart phones, must be configured according to standards approved by the Information Security Department.</w:t>
      </w:r>
    </w:p>
    <w:p w14:paraId="0F1DCBAC" w14:textId="77777777" w:rsidR="00275B60" w:rsidRDefault="00275B60" w:rsidP="00275B60">
      <w:pPr>
        <w:pStyle w:val="Heading3"/>
      </w:pPr>
      <w:bookmarkStart w:id="13" w:name="_Toc2683987"/>
      <w:r>
        <w:t>Property Removal</w:t>
      </w:r>
      <w:bookmarkEnd w:id="13"/>
    </w:p>
    <w:p w14:paraId="051B4E52" w14:textId="4E74465F" w:rsidR="00275B60" w:rsidRDefault="00275B60" w:rsidP="00275B60">
      <w:pPr>
        <w:spacing w:after="120"/>
        <w:ind w:left="360"/>
      </w:pPr>
      <w:r w:rsidRPr="00AD5BE0">
        <w:rPr>
          <w:rStyle w:val="Strong"/>
        </w:rPr>
        <w:t>Property Passes</w:t>
      </w:r>
      <w:r>
        <w:t xml:space="preserve"> - Information systems or business system equipment (</w:t>
      </w:r>
      <w:r w:rsidR="00D03925">
        <w:t>servers, desktop</w:t>
      </w:r>
      <w:r>
        <w:t xml:space="preserve"> computers, modems, routers, etc.) must not leave </w:t>
      </w:r>
      <w:proofErr w:type="spellStart"/>
      <w:r w:rsidR="003E65B9">
        <w:t>CompanyX</w:t>
      </w:r>
      <w:proofErr w:type="spellEnd"/>
      <w:r>
        <w:t xml:space="preserve"> premises unless accompanied by an approved property pass.</w:t>
      </w:r>
    </w:p>
    <w:p w14:paraId="0398422F" w14:textId="26C9245E" w:rsidR="00275B60" w:rsidRDefault="00275B60" w:rsidP="00275B60">
      <w:pPr>
        <w:spacing w:after="120"/>
        <w:ind w:left="360"/>
      </w:pPr>
      <w:r w:rsidRPr="00AD5BE0">
        <w:rPr>
          <w:rStyle w:val="Strong"/>
        </w:rPr>
        <w:t>Media Removal</w:t>
      </w:r>
      <w:r>
        <w:t xml:space="preserve"> - All computer storage media leaving </w:t>
      </w:r>
      <w:proofErr w:type="spellStart"/>
      <w:r w:rsidR="003E65B9">
        <w:t>CompanyX</w:t>
      </w:r>
      <w:proofErr w:type="spellEnd"/>
      <w:r>
        <w:t xml:space="preserve"> offices must be accompanied by a properly authorized pass and must be logged at the building’s front desk.</w:t>
      </w:r>
    </w:p>
    <w:p w14:paraId="032FC6DE" w14:textId="77777777" w:rsidR="00D03925" w:rsidRDefault="00D03925" w:rsidP="00D03925">
      <w:pPr>
        <w:pStyle w:val="Heading3"/>
      </w:pPr>
      <w:bookmarkStart w:id="14" w:name="_Toc2683988"/>
      <w:r>
        <w:t>Property Return</w:t>
      </w:r>
      <w:bookmarkEnd w:id="14"/>
    </w:p>
    <w:p w14:paraId="5AECD231" w14:textId="01ED36A0" w:rsidR="00275B60" w:rsidRDefault="00275B60" w:rsidP="00275B60">
      <w:pPr>
        <w:spacing w:after="120"/>
        <w:ind w:left="360"/>
      </w:pPr>
      <w:r w:rsidRPr="00AD5BE0">
        <w:rPr>
          <w:rStyle w:val="Strong"/>
        </w:rPr>
        <w:t>Mobile devices must be returned for decommission</w:t>
      </w:r>
      <w:r>
        <w:t xml:space="preserve"> - All </w:t>
      </w:r>
      <w:proofErr w:type="spellStart"/>
      <w:r w:rsidR="003E65B9">
        <w:t>CompanyX</w:t>
      </w:r>
      <w:proofErr w:type="spellEnd"/>
      <w:r>
        <w:t xml:space="preserve"> issued mobile devices, including laptops, PDAs or cell phones must be returned to </w:t>
      </w:r>
      <w:proofErr w:type="spellStart"/>
      <w:r w:rsidR="003E65B9">
        <w:t>CompanyX</w:t>
      </w:r>
      <w:proofErr w:type="spellEnd"/>
      <w:r>
        <w:t xml:space="preserve"> when no longer in use by employees or contractors.</w:t>
      </w:r>
    </w:p>
    <w:p w14:paraId="4A488DB3" w14:textId="547384F3" w:rsidR="00D03925" w:rsidRDefault="00D03925" w:rsidP="00D03925">
      <w:pPr>
        <w:spacing w:after="120"/>
        <w:ind w:left="360"/>
      </w:pPr>
      <w:r w:rsidRPr="0051524F">
        <w:rPr>
          <w:rStyle w:val="Strong"/>
        </w:rPr>
        <w:t>Devices Holding Secret Data Must Not be resold</w:t>
      </w:r>
      <w:r>
        <w:t xml:space="preserve"> - </w:t>
      </w:r>
      <w:proofErr w:type="spellStart"/>
      <w:r w:rsidR="003E65B9">
        <w:t>CompanyX</w:t>
      </w:r>
      <w:proofErr w:type="spellEnd"/>
      <w:r>
        <w:t xml:space="preserve"> storage devices such as hard-drives, PDA’s, electronic cameras and cell phones which store Secret data must not be resold or recycled.  These devices must be destroyed using sensitive information destruction procedures established by the Information Security Department.</w:t>
      </w:r>
    </w:p>
    <w:p w14:paraId="5C70EC16" w14:textId="77777777" w:rsidR="00275B60" w:rsidRPr="007979BE" w:rsidRDefault="00275B60" w:rsidP="00275B60">
      <w:pPr>
        <w:pStyle w:val="Heading3"/>
        <w:rPr>
          <w:rStyle w:val="Strong"/>
          <w:b/>
          <w:bCs/>
        </w:rPr>
      </w:pPr>
      <w:bookmarkStart w:id="15" w:name="_Toc2683989"/>
      <w:r w:rsidRPr="007979BE">
        <w:rPr>
          <w:rStyle w:val="Strong"/>
          <w:b/>
          <w:bCs/>
        </w:rPr>
        <w:t>Disposal</w:t>
      </w:r>
      <w:r>
        <w:rPr>
          <w:rStyle w:val="Strong"/>
          <w:b/>
          <w:bCs/>
        </w:rPr>
        <w:t xml:space="preserve"> of Computer Equipment</w:t>
      </w:r>
      <w:bookmarkEnd w:id="15"/>
    </w:p>
    <w:p w14:paraId="731DDC95" w14:textId="61C1CF33" w:rsidR="00E74134" w:rsidRDefault="00E74134" w:rsidP="00E74134">
      <w:pPr>
        <w:spacing w:after="120"/>
        <w:ind w:left="360"/>
      </w:pPr>
      <w:r>
        <w:rPr>
          <w:rStyle w:val="Strong"/>
        </w:rPr>
        <w:t>Approval for Third</w:t>
      </w:r>
      <w:r w:rsidRPr="0051524F">
        <w:rPr>
          <w:rStyle w:val="Strong"/>
        </w:rPr>
        <w:t xml:space="preserve"> Party </w:t>
      </w:r>
      <w:r>
        <w:rPr>
          <w:rStyle w:val="Strong"/>
        </w:rPr>
        <w:t>Removal</w:t>
      </w:r>
      <w:r>
        <w:t xml:space="preserve"> - Before </w:t>
      </w:r>
      <w:proofErr w:type="spellStart"/>
      <w:r w:rsidR="003E65B9">
        <w:t>CompanyX</w:t>
      </w:r>
      <w:proofErr w:type="spellEnd"/>
      <w:r>
        <w:t xml:space="preserve"> equipment of any type is sold, disposed of, recycled, donated, or otherwise conveyed to a Third-Party, the written approval of the Information Security Department must first be obtained.</w:t>
      </w:r>
    </w:p>
    <w:p w14:paraId="5BA4431A" w14:textId="4769D05A" w:rsidR="00275B60" w:rsidRDefault="00275B60" w:rsidP="00275B60">
      <w:pPr>
        <w:spacing w:after="120"/>
        <w:ind w:left="360"/>
      </w:pPr>
      <w:r>
        <w:rPr>
          <w:b/>
          <w:bCs/>
        </w:rPr>
        <w:t>Information Systems</w:t>
      </w:r>
      <w:r w:rsidRPr="00DF1739">
        <w:rPr>
          <w:b/>
          <w:bCs/>
        </w:rPr>
        <w:t xml:space="preserve"> Equipment </w:t>
      </w:r>
      <w:r>
        <w:rPr>
          <w:b/>
          <w:bCs/>
        </w:rPr>
        <w:t>Disposal</w:t>
      </w:r>
      <w:r>
        <w:t xml:space="preserve"> - Before disposal, donation, or recycling, the Information Security Department must validate that sensitive information has been removed from any information systems equipment that has been used for </w:t>
      </w:r>
      <w:proofErr w:type="spellStart"/>
      <w:r w:rsidR="003E65B9">
        <w:t>CompanyX</w:t>
      </w:r>
      <w:proofErr w:type="spellEnd"/>
      <w:r>
        <w:t xml:space="preserve"> business. This validation process must take place before releasing such equipment to a </w:t>
      </w:r>
      <w:r w:rsidR="00660370">
        <w:t>Third-Party</w:t>
      </w:r>
      <w:r>
        <w:t>.</w:t>
      </w:r>
    </w:p>
    <w:p w14:paraId="47AF29C4" w14:textId="3B5A7B9E" w:rsidR="00275B60" w:rsidRDefault="00275B60" w:rsidP="00275B60">
      <w:pPr>
        <w:spacing w:after="120"/>
        <w:ind w:left="360"/>
      </w:pPr>
      <w:r w:rsidRPr="0051524F">
        <w:rPr>
          <w:rStyle w:val="Strong"/>
        </w:rPr>
        <w:t xml:space="preserve">Outsourced data destruction </w:t>
      </w:r>
      <w:r>
        <w:t xml:space="preserve">- </w:t>
      </w:r>
      <w:proofErr w:type="spellStart"/>
      <w:r w:rsidR="003E65B9">
        <w:t>CompanyX</w:t>
      </w:r>
      <w:proofErr w:type="spellEnd"/>
      <w:r>
        <w:t xml:space="preserve"> must verify the data specific methods of all </w:t>
      </w:r>
      <w:r w:rsidR="00660370">
        <w:t>Third-Parties</w:t>
      </w:r>
      <w:r>
        <w:t xml:space="preserve"> contracted for destruction of equipment containing sensitive data.</w:t>
      </w:r>
    </w:p>
    <w:p w14:paraId="25E21E92" w14:textId="0DC8E4A6" w:rsidR="00275B60" w:rsidRDefault="00275B60" w:rsidP="00275B60">
      <w:pPr>
        <w:widowControl w:val="0"/>
        <w:tabs>
          <w:tab w:val="left" w:pos="720"/>
        </w:tabs>
        <w:spacing w:after="120"/>
        <w:ind w:left="360"/>
        <w:jc w:val="both"/>
      </w:pPr>
      <w:r w:rsidRPr="001E5FFA">
        <w:rPr>
          <w:rStyle w:val="Strong"/>
        </w:rPr>
        <w:t>Inventory Of Decommissioned Computer And Network Equipment</w:t>
      </w:r>
      <w:r>
        <w:rPr>
          <w:rStyle w:val="Strong"/>
        </w:rPr>
        <w:t xml:space="preserve"> </w:t>
      </w:r>
      <w:r w:rsidRPr="00D35111">
        <w:t xml:space="preserve">- </w:t>
      </w:r>
      <w:r w:rsidRPr="001E5FFA">
        <w:t xml:space="preserve">The Information </w:t>
      </w:r>
      <w:r w:rsidRPr="001E5FFA">
        <w:lastRenderedPageBreak/>
        <w:t xml:space="preserve">Security Department must maintain an inventory of all </w:t>
      </w:r>
      <w:proofErr w:type="spellStart"/>
      <w:r w:rsidR="003E65B9">
        <w:t>CompanyX</w:t>
      </w:r>
      <w:proofErr w:type="spellEnd"/>
      <w:r w:rsidRPr="001E5FFA">
        <w:t xml:space="preserve"> computer and network equipment that has been taken out of commission. This inventory must also reflect all actions taken to clear memory chips, hard drives, and other storage locations in this same equipment of all stored information.</w:t>
      </w:r>
    </w:p>
    <w:p w14:paraId="6EBB7CC3" w14:textId="77777777" w:rsidR="00E74134" w:rsidRDefault="00E74134" w:rsidP="00E74134">
      <w:pPr>
        <w:pStyle w:val="PolicyBodyText"/>
      </w:pPr>
      <w:r w:rsidRPr="00130386">
        <w:rPr>
          <w:b/>
          <w:bCs/>
        </w:rPr>
        <w:t>Labeling Required</w:t>
      </w:r>
      <w:r>
        <w:t xml:space="preserve"> - Equipment designated for surplus or other re-use should have a label affixed stating that the hard drive has been properly sanitized.</w:t>
      </w:r>
    </w:p>
    <w:p w14:paraId="29AE27BF" w14:textId="4A6D386E" w:rsidR="00275B60" w:rsidRDefault="003A275C" w:rsidP="00275B60">
      <w:pPr>
        <w:spacing w:after="120"/>
        <w:ind w:left="360"/>
      </w:pPr>
      <w:r>
        <w:rPr>
          <w:rStyle w:val="Strong"/>
        </w:rPr>
        <w:t>Office</w:t>
      </w:r>
      <w:r w:rsidR="00275B60" w:rsidRPr="0051524F">
        <w:rPr>
          <w:rStyle w:val="Strong"/>
        </w:rPr>
        <w:t xml:space="preserve"> Machines Require Proper Disposal</w:t>
      </w:r>
      <w:r w:rsidR="00275B60">
        <w:t xml:space="preserve"> - All </w:t>
      </w:r>
      <w:proofErr w:type="spellStart"/>
      <w:r w:rsidR="003E65B9">
        <w:t>CompanyX</w:t>
      </w:r>
      <w:proofErr w:type="spellEnd"/>
      <w:r w:rsidR="00275B60">
        <w:t xml:space="preserve"> </w:t>
      </w:r>
      <w:r>
        <w:t>business (</w:t>
      </w:r>
      <w:r w:rsidR="00275B60">
        <w:t>fax</w:t>
      </w:r>
      <w:r>
        <w:t>, copy)</w:t>
      </w:r>
      <w:r w:rsidR="00275B60">
        <w:t xml:space="preserve"> machines must have their internal disk drives properly erased before disposal or replacement according to sensitive information destruction procedures established by the Information Security Department.</w:t>
      </w:r>
    </w:p>
    <w:p w14:paraId="19379B3D" w14:textId="77777777" w:rsidR="00A437C9" w:rsidRPr="00074BA0" w:rsidRDefault="00924538" w:rsidP="00074BA0">
      <w:pPr>
        <w:pStyle w:val="PolicyElementHeader"/>
        <w:rPr>
          <w:bCs/>
          <w:color w:val="00527A"/>
        </w:rPr>
      </w:pPr>
      <w:bookmarkStart w:id="16" w:name="_Toc2683990"/>
      <w:r>
        <w:rPr>
          <w:bCs/>
          <w:color w:val="00527A"/>
        </w:rPr>
        <w:t>Violations</w:t>
      </w:r>
      <w:bookmarkEnd w:id="16"/>
    </w:p>
    <w:p w14:paraId="054B2644" w14:textId="0FABB879" w:rsidR="003C1B8C" w:rsidRPr="002A7256" w:rsidRDefault="002A7256" w:rsidP="00451671">
      <w:pPr>
        <w:spacing w:after="120"/>
        <w:rPr>
          <w:rFonts w:eastAsia="MS Mincho" w:cs="Arial"/>
          <w:szCs w:val="20"/>
        </w:rPr>
      </w:pPr>
      <w:r w:rsidRPr="002A7256">
        <w:rPr>
          <w:rFonts w:eastAsia="MS Mincho" w:cs="Arial"/>
          <w:szCs w:val="20"/>
        </w:rPr>
        <w:t xml:space="preserve">Any violation of this policy may result in disciplinary action, up to and including termination of employment.  </w:t>
      </w:r>
      <w:proofErr w:type="spellStart"/>
      <w:r w:rsidR="003E65B9">
        <w:rPr>
          <w:rFonts w:eastAsia="MS Mincho" w:cs="Arial"/>
          <w:szCs w:val="20"/>
        </w:rPr>
        <w:t>CompanyX</w:t>
      </w:r>
      <w:proofErr w:type="spellEnd"/>
      <w:r w:rsidRPr="002A7256">
        <w:rPr>
          <w:rFonts w:eastAsia="MS Mincho" w:cs="Arial"/>
          <w:szCs w:val="20"/>
        </w:rPr>
        <w:t xml:space="preserve"> reserves the right to notify the appropriate law enforcement authorities of any unlawful activity and to cooperate in any investigation of such activity. </w:t>
      </w:r>
      <w:proofErr w:type="spellStart"/>
      <w:r w:rsidR="003E65B9">
        <w:rPr>
          <w:rFonts w:eastAsia="MS Mincho" w:cs="Arial"/>
          <w:szCs w:val="20"/>
        </w:rPr>
        <w:t>CompanyX</w:t>
      </w:r>
      <w:proofErr w:type="spellEnd"/>
      <w:r w:rsidRPr="002A7256">
        <w:rPr>
          <w:rFonts w:eastAsia="MS Mincho" w:cs="Arial"/>
          <w:szCs w:val="20"/>
        </w:rPr>
        <w:t xml:space="preserve"> does not consider conduct in violation of this policy to be within an employee’s or </w:t>
      </w:r>
      <w:r w:rsidR="00660370">
        <w:rPr>
          <w:rFonts w:eastAsia="MS Mincho" w:cs="Arial"/>
          <w:szCs w:val="20"/>
        </w:rPr>
        <w:t>Third-Party</w:t>
      </w:r>
      <w:r w:rsidRPr="002A7256">
        <w:rPr>
          <w:rFonts w:eastAsia="MS Mincho" w:cs="Arial"/>
          <w:szCs w:val="20"/>
        </w:rPr>
        <w:t xml:space="preserve">’s course and scope of employment, or the direct consequence of the discharge of the employee’s or </w:t>
      </w:r>
      <w:r w:rsidR="00660370">
        <w:rPr>
          <w:rFonts w:eastAsia="MS Mincho" w:cs="Arial"/>
          <w:szCs w:val="20"/>
        </w:rPr>
        <w:t>Third-Party</w:t>
      </w:r>
      <w:r w:rsidRPr="002A7256">
        <w:rPr>
          <w:rFonts w:eastAsia="MS Mincho" w:cs="Arial"/>
          <w:szCs w:val="20"/>
        </w:rPr>
        <w:t xml:space="preserve">’s duties. Accordingly, to the extent permitted by law, </w:t>
      </w:r>
      <w:proofErr w:type="spellStart"/>
      <w:r w:rsidR="003E65B9">
        <w:rPr>
          <w:rFonts w:eastAsia="MS Mincho" w:cs="Arial"/>
          <w:szCs w:val="20"/>
        </w:rPr>
        <w:t>CompanyX</w:t>
      </w:r>
      <w:proofErr w:type="spellEnd"/>
      <w:r w:rsidRPr="002A7256">
        <w:rPr>
          <w:rFonts w:eastAsia="MS Mincho" w:cs="Arial"/>
          <w:szCs w:val="20"/>
        </w:rPr>
        <w:t xml:space="preserve"> reserves the right not to defend or pay any damages awarded against employees or </w:t>
      </w:r>
      <w:r w:rsidR="00660370">
        <w:rPr>
          <w:rFonts w:eastAsia="MS Mincho" w:cs="Arial"/>
          <w:szCs w:val="20"/>
        </w:rPr>
        <w:t>Third-Party</w:t>
      </w:r>
      <w:r w:rsidRPr="002A7256">
        <w:rPr>
          <w:rFonts w:eastAsia="MS Mincho" w:cs="Arial"/>
          <w:szCs w:val="20"/>
        </w:rPr>
        <w:t xml:space="preserve"> that result from violation of this policy.</w:t>
      </w:r>
    </w:p>
    <w:p w14:paraId="2F07AD89" w14:textId="77777777" w:rsidR="00A437C9" w:rsidRPr="003C1B8C" w:rsidRDefault="002A7256" w:rsidP="00451671">
      <w:pPr>
        <w:spacing w:after="120"/>
      </w:pPr>
      <w:r w:rsidRPr="003C1B8C">
        <w:rPr>
          <w:rFonts w:eastAsia="MS Mincho"/>
        </w:rPr>
        <w:t xml:space="preserve">Any employee or </w:t>
      </w:r>
      <w:r w:rsidR="00660370">
        <w:rPr>
          <w:rFonts w:eastAsia="MS Mincho"/>
        </w:rPr>
        <w:t>Third-Party</w:t>
      </w:r>
      <w:r w:rsidRPr="003C1B8C">
        <w:rPr>
          <w:rFonts w:eastAsia="MS Mincho"/>
        </w:rPr>
        <w:t xml:space="preserve"> who is requested to undertake an activity which he or she believes is in violation of this policy, must provide a written or verbal complaint to his or her manager, any other manager or the Human Resources Department as soon as possible.</w:t>
      </w:r>
    </w:p>
    <w:p w14:paraId="54992866" w14:textId="77777777" w:rsidR="00275B60" w:rsidRPr="003F09FA" w:rsidRDefault="00275B60" w:rsidP="00275B60">
      <w:pPr>
        <w:pStyle w:val="PolicyElementHeader"/>
        <w:rPr>
          <w:bCs/>
          <w:color w:val="00527A"/>
        </w:rPr>
      </w:pPr>
      <w:bookmarkStart w:id="17" w:name="_Toc384646344"/>
      <w:bookmarkStart w:id="18" w:name="_Toc2683991"/>
      <w:r w:rsidRPr="003F09FA">
        <w:rPr>
          <w:bCs/>
          <w:color w:val="00527A"/>
        </w:rPr>
        <w:t>Definitions</w:t>
      </w:r>
      <w:bookmarkEnd w:id="17"/>
      <w:bookmarkEnd w:id="18"/>
    </w:p>
    <w:p w14:paraId="12AFC3C6" w14:textId="5E9B2497" w:rsidR="00275B60" w:rsidRDefault="00275B60" w:rsidP="00275B60">
      <w:pPr>
        <w:pStyle w:val="PolicyDefinition"/>
      </w:pPr>
      <w:r>
        <w:rPr>
          <w:b/>
          <w:bCs/>
        </w:rPr>
        <w:t>Confidential Information (Sensitive Information)</w:t>
      </w:r>
      <w:r>
        <w:t xml:space="preserve"> – Any </w:t>
      </w:r>
      <w:proofErr w:type="spellStart"/>
      <w:r w:rsidR="003E65B9">
        <w:t>CompanyX</w:t>
      </w:r>
      <w:proofErr w:type="spellEnd"/>
      <w:r>
        <w:t xml:space="preserve"> information that is not publicly known and includes tangible and intangible information in all forms, such as information that is observed or orally delivered, or is in electronic form, or is written or in other tangible form.   Confidential Information may include, but is not limited to, source code, product designs and plans, beta and benchmarking results, patent applications, production methods, product roadmaps, customer lists and information, prospect lists and information, promotional plans, competitive information, names, salaries, skills, positions, pre-public financial results, product costs, and pricing, and employee information and lists including organizational charts.   Confidential Information also includes any confidential information received by </w:t>
      </w:r>
      <w:proofErr w:type="spellStart"/>
      <w:r w:rsidR="003E65B9">
        <w:t>CompanyX</w:t>
      </w:r>
      <w:proofErr w:type="spellEnd"/>
      <w:r>
        <w:t xml:space="preserve"> from a </w:t>
      </w:r>
      <w:r w:rsidR="00660370">
        <w:t>Third-Party</w:t>
      </w:r>
      <w:r>
        <w:t xml:space="preserve"> under a non-disclosure agreement.</w:t>
      </w:r>
    </w:p>
    <w:p w14:paraId="7BF639EC" w14:textId="0FEA5CC0" w:rsidR="00275B60" w:rsidRDefault="00275B60" w:rsidP="00275B60">
      <w:pPr>
        <w:pStyle w:val="PolicyDefinition"/>
      </w:pPr>
      <w:r>
        <w:rPr>
          <w:b/>
        </w:rPr>
        <w:t xml:space="preserve">Information Asset – </w:t>
      </w:r>
      <w:r w:rsidRPr="00D62668">
        <w:t xml:space="preserve">Any </w:t>
      </w:r>
      <w:proofErr w:type="spellStart"/>
      <w:r w:rsidR="003E65B9">
        <w:t>CompanyX</w:t>
      </w:r>
      <w:proofErr w:type="spellEnd"/>
      <w:r w:rsidRPr="00D62668">
        <w:t xml:space="preserve"> data in any form, and the equipment used to manage, process, or store </w:t>
      </w:r>
      <w:proofErr w:type="spellStart"/>
      <w:r w:rsidR="003E65B9">
        <w:t>CompanyX</w:t>
      </w:r>
      <w:proofErr w:type="spellEnd"/>
      <w:r w:rsidRPr="00D62668">
        <w:t xml:space="preserve"> data, that is used in the course of executing business.  This includes, but is not limited to, corporate, customer, and </w:t>
      </w:r>
      <w:r w:rsidR="00660370">
        <w:t>Third-Party</w:t>
      </w:r>
      <w:r w:rsidRPr="00D62668">
        <w:t xml:space="preserve"> data.</w:t>
      </w:r>
    </w:p>
    <w:p w14:paraId="30191F60" w14:textId="6CD6E14A" w:rsidR="00275B60" w:rsidRDefault="00660370" w:rsidP="00275B60">
      <w:pPr>
        <w:pStyle w:val="PolicyDefinition"/>
      </w:pPr>
      <w:r>
        <w:rPr>
          <w:b/>
          <w:bCs/>
        </w:rPr>
        <w:t>Third-Party</w:t>
      </w:r>
      <w:r w:rsidR="00275B60" w:rsidRPr="00CA3C71">
        <w:rPr>
          <w:b/>
        </w:rPr>
        <w:t xml:space="preserve"> – </w:t>
      </w:r>
      <w:r w:rsidR="00275B60" w:rsidRPr="0034512D">
        <w:t xml:space="preserve">Any non-employee of </w:t>
      </w:r>
      <w:proofErr w:type="spellStart"/>
      <w:r w:rsidR="003E65B9">
        <w:t>CompanyX</w:t>
      </w:r>
      <w:proofErr w:type="spellEnd"/>
      <w:r w:rsidR="00275B60" w:rsidRPr="0034512D">
        <w:t xml:space="preserve"> who is contractually bound to provide some form of service to </w:t>
      </w:r>
      <w:proofErr w:type="spellStart"/>
      <w:r w:rsidR="003E65B9">
        <w:t>CompanyX</w:t>
      </w:r>
      <w:proofErr w:type="spellEnd"/>
      <w:r w:rsidR="00275B60" w:rsidRPr="0034512D">
        <w:t>.</w:t>
      </w:r>
    </w:p>
    <w:p w14:paraId="4ED57D77" w14:textId="3A4161EE" w:rsidR="00275B60" w:rsidRDefault="00275B60" w:rsidP="00275B60">
      <w:pPr>
        <w:pStyle w:val="PolicyDefinition"/>
      </w:pPr>
      <w:r w:rsidRPr="00EC4A77">
        <w:rPr>
          <w:b/>
          <w:bCs/>
        </w:rPr>
        <w:lastRenderedPageBreak/>
        <w:t>User</w:t>
      </w:r>
      <w:r w:rsidRPr="00EC4A77">
        <w:rPr>
          <w:b/>
        </w:rPr>
        <w:t xml:space="preserve"> - </w:t>
      </w:r>
      <w:r w:rsidRPr="00EC4A77">
        <w:t xml:space="preserve">Any </w:t>
      </w:r>
      <w:proofErr w:type="spellStart"/>
      <w:r w:rsidR="003E65B9">
        <w:t>CompanyX</w:t>
      </w:r>
      <w:proofErr w:type="spellEnd"/>
      <w:r w:rsidRPr="00EC4A77">
        <w:t xml:space="preserve"> employee or </w:t>
      </w:r>
      <w:r w:rsidR="00660370">
        <w:t>Third-Party</w:t>
      </w:r>
      <w:r w:rsidRPr="00EC4A77">
        <w:t xml:space="preserve"> who has been authorized to access any </w:t>
      </w:r>
      <w:proofErr w:type="spellStart"/>
      <w:r w:rsidR="003E65B9">
        <w:t>CompanyX</w:t>
      </w:r>
      <w:proofErr w:type="spellEnd"/>
      <w:r w:rsidRPr="00EC4A77">
        <w:t xml:space="preserve"> electronic information resource.</w:t>
      </w:r>
    </w:p>
    <w:p w14:paraId="6F3B2508" w14:textId="77777777" w:rsidR="00275B60" w:rsidRDefault="00275B60" w:rsidP="00275B60">
      <w:pPr>
        <w:pStyle w:val="PolicyElementHeader"/>
        <w:rPr>
          <w:color w:val="00527A"/>
          <w:szCs w:val="28"/>
        </w:rPr>
      </w:pPr>
      <w:bookmarkStart w:id="19" w:name="_Toc178155364"/>
      <w:bookmarkStart w:id="20" w:name="_Toc384646345"/>
      <w:bookmarkStart w:id="21" w:name="_Toc2683992"/>
      <w:r>
        <w:rPr>
          <w:color w:val="00527A"/>
          <w:szCs w:val="28"/>
        </w:rPr>
        <w:t>References</w:t>
      </w:r>
      <w:bookmarkEnd w:id="19"/>
      <w:bookmarkEnd w:id="20"/>
      <w:bookmarkEnd w:id="21"/>
    </w:p>
    <w:p w14:paraId="21034C2B" w14:textId="77777777" w:rsidR="00275B60" w:rsidRDefault="00275B60" w:rsidP="00275B60">
      <w:r w:rsidRPr="007D37A8">
        <w:t>ISO/IEC 27002</w:t>
      </w:r>
      <w:r>
        <w:rPr>
          <w:iCs/>
        </w:rPr>
        <w:t>: 8.1</w:t>
      </w:r>
      <w:r>
        <w:t xml:space="preserve"> Responsibility for Assets</w:t>
      </w:r>
    </w:p>
    <w:p w14:paraId="5A7A281E" w14:textId="77777777" w:rsidR="00275B60" w:rsidRDefault="00275B60" w:rsidP="00275B60">
      <w:r w:rsidRPr="00285C6E">
        <w:t>PCI</w:t>
      </w:r>
      <w:r>
        <w:t>-DSS</w:t>
      </w:r>
      <w:r w:rsidRPr="00285C6E">
        <w:t>: 9.5 Physically Secure Media</w:t>
      </w:r>
    </w:p>
    <w:p w14:paraId="1B61FCB0" w14:textId="77777777" w:rsidR="00275B60" w:rsidRDefault="00275B60" w:rsidP="00275B60">
      <w:r w:rsidRPr="00285C6E">
        <w:t>NIST:  Media Protection (MP)</w:t>
      </w:r>
    </w:p>
    <w:p w14:paraId="1927B419" w14:textId="77777777" w:rsidR="00BC0FF6" w:rsidRDefault="00BC0FF6" w:rsidP="00275B60">
      <w:r>
        <w:t>US-CSF</w:t>
      </w:r>
      <w:r w:rsidRPr="00BC0FF6">
        <w:t>: ID.AM: Asset Management</w:t>
      </w:r>
    </w:p>
    <w:p w14:paraId="52794C14" w14:textId="77777777" w:rsidR="00DA5B60" w:rsidRPr="00EF734B" w:rsidRDefault="00DA5B60" w:rsidP="00DA5B60">
      <w:pPr>
        <w:pStyle w:val="PolicyElementHeader"/>
        <w:rPr>
          <w:bCs/>
          <w:color w:val="00527A"/>
        </w:rPr>
      </w:pPr>
      <w:bookmarkStart w:id="22" w:name="_Toc415038854"/>
      <w:bookmarkStart w:id="23" w:name="_Toc2683994"/>
      <w:r w:rsidRPr="00EF734B">
        <w:rPr>
          <w:bCs/>
          <w:color w:val="00527A"/>
        </w:rPr>
        <w:t>Approval and Ownership</w:t>
      </w:r>
      <w:bookmarkEnd w:id="22"/>
      <w:bookmarkEnd w:id="2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8"/>
        <w:gridCol w:w="2475"/>
        <w:gridCol w:w="1968"/>
        <w:gridCol w:w="2311"/>
      </w:tblGrid>
      <w:tr w:rsidR="00DA5B60" w14:paraId="29248EA6" w14:textId="77777777" w:rsidTr="00174446">
        <w:trPr>
          <w:trHeight w:val="346"/>
        </w:trPr>
        <w:tc>
          <w:tcPr>
            <w:tcW w:w="2520" w:type="dxa"/>
            <w:shd w:val="pct10" w:color="auto" w:fill="auto"/>
            <w:tcMar>
              <w:top w:w="29" w:type="dxa"/>
              <w:left w:w="115" w:type="dxa"/>
              <w:bottom w:w="29" w:type="dxa"/>
              <w:right w:w="115" w:type="dxa"/>
            </w:tcMar>
            <w:vAlign w:val="center"/>
          </w:tcPr>
          <w:p w14:paraId="12688451" w14:textId="77777777" w:rsidR="00DA5B60" w:rsidRDefault="00DA5B60" w:rsidP="00174446">
            <w:pPr>
              <w:pStyle w:val="FooterTableHeader"/>
            </w:pPr>
            <w:r>
              <w:t>Owner</w:t>
            </w:r>
          </w:p>
        </w:tc>
        <w:tc>
          <w:tcPr>
            <w:tcW w:w="2520" w:type="dxa"/>
            <w:shd w:val="pct10" w:color="auto" w:fill="auto"/>
            <w:tcMar>
              <w:top w:w="29" w:type="dxa"/>
              <w:left w:w="115" w:type="dxa"/>
              <w:bottom w:w="29" w:type="dxa"/>
              <w:right w:w="115" w:type="dxa"/>
            </w:tcMar>
            <w:vAlign w:val="center"/>
          </w:tcPr>
          <w:p w14:paraId="4EA8E43A" w14:textId="77777777" w:rsidR="00DA5B60" w:rsidRDefault="00DA5B60" w:rsidP="00174446">
            <w:pPr>
              <w:pStyle w:val="FooterTableHeader"/>
            </w:pPr>
            <w:r>
              <w:t>Title</w:t>
            </w:r>
          </w:p>
        </w:tc>
        <w:tc>
          <w:tcPr>
            <w:tcW w:w="1980" w:type="dxa"/>
            <w:shd w:val="pct10" w:color="auto" w:fill="auto"/>
            <w:tcMar>
              <w:top w:w="29" w:type="dxa"/>
              <w:left w:w="115" w:type="dxa"/>
              <w:bottom w:w="29" w:type="dxa"/>
              <w:right w:w="115" w:type="dxa"/>
            </w:tcMar>
            <w:vAlign w:val="center"/>
          </w:tcPr>
          <w:p w14:paraId="404865E1" w14:textId="77777777" w:rsidR="00DA5B60" w:rsidRDefault="00DA5B60" w:rsidP="00174446">
            <w:pPr>
              <w:pStyle w:val="FooterTableHeader"/>
            </w:pPr>
            <w:r>
              <w:t>Date</w:t>
            </w:r>
          </w:p>
        </w:tc>
        <w:tc>
          <w:tcPr>
            <w:tcW w:w="2340" w:type="dxa"/>
            <w:shd w:val="pct10" w:color="auto" w:fill="auto"/>
            <w:tcMar>
              <w:top w:w="29" w:type="dxa"/>
              <w:left w:w="115" w:type="dxa"/>
              <w:bottom w:w="29" w:type="dxa"/>
              <w:right w:w="115" w:type="dxa"/>
            </w:tcMar>
            <w:vAlign w:val="center"/>
          </w:tcPr>
          <w:p w14:paraId="3479364A" w14:textId="77777777" w:rsidR="00DA5B60" w:rsidRDefault="00DA5B60" w:rsidP="00174446">
            <w:pPr>
              <w:pStyle w:val="FooterTableHeader"/>
            </w:pPr>
            <w:r>
              <w:t>Signature</w:t>
            </w:r>
          </w:p>
        </w:tc>
      </w:tr>
      <w:tr w:rsidR="00DA5B60" w14:paraId="7F5BAF84" w14:textId="77777777" w:rsidTr="00174446">
        <w:trPr>
          <w:trHeight w:val="346"/>
        </w:trPr>
        <w:tc>
          <w:tcPr>
            <w:tcW w:w="2520" w:type="dxa"/>
            <w:tcBorders>
              <w:bottom w:val="single" w:sz="4" w:space="0" w:color="auto"/>
            </w:tcBorders>
            <w:tcMar>
              <w:top w:w="29" w:type="dxa"/>
              <w:left w:w="115" w:type="dxa"/>
              <w:bottom w:w="29" w:type="dxa"/>
              <w:right w:w="115" w:type="dxa"/>
            </w:tcMar>
            <w:vAlign w:val="center"/>
          </w:tcPr>
          <w:p w14:paraId="7A814101" w14:textId="77777777" w:rsidR="00DA5B60" w:rsidRPr="00EA15D6" w:rsidRDefault="00DA5B60" w:rsidP="00174446">
            <w:pPr>
              <w:pStyle w:val="PolicyHeaderFill"/>
              <w:rPr>
                <w:highlight w:val="yellow"/>
              </w:rPr>
            </w:pPr>
            <w:r w:rsidRPr="00EA15D6">
              <w:rPr>
                <w:highlight w:val="yellow"/>
              </w:rPr>
              <w:t>Policy Author</w:t>
            </w:r>
          </w:p>
        </w:tc>
        <w:tc>
          <w:tcPr>
            <w:tcW w:w="2520" w:type="dxa"/>
            <w:tcBorders>
              <w:bottom w:val="single" w:sz="4" w:space="0" w:color="auto"/>
            </w:tcBorders>
            <w:tcMar>
              <w:top w:w="29" w:type="dxa"/>
              <w:left w:w="115" w:type="dxa"/>
              <w:bottom w:w="29" w:type="dxa"/>
              <w:right w:w="115" w:type="dxa"/>
            </w:tcMar>
            <w:vAlign w:val="center"/>
          </w:tcPr>
          <w:p w14:paraId="4BA7C73D" w14:textId="77777777" w:rsidR="00DA5B60" w:rsidRPr="00EA15D6" w:rsidRDefault="00DA5B60" w:rsidP="00174446">
            <w:pPr>
              <w:pStyle w:val="PolicyHeaderFill"/>
              <w:rPr>
                <w:highlight w:val="yellow"/>
              </w:rPr>
            </w:pPr>
            <w:r w:rsidRPr="00EA15D6">
              <w:rPr>
                <w:highlight w:val="yellow"/>
              </w:rPr>
              <w:t>Title</w:t>
            </w:r>
          </w:p>
        </w:tc>
        <w:tc>
          <w:tcPr>
            <w:tcW w:w="1980" w:type="dxa"/>
            <w:tcBorders>
              <w:bottom w:val="single" w:sz="4" w:space="0" w:color="auto"/>
            </w:tcBorders>
            <w:tcMar>
              <w:top w:w="29" w:type="dxa"/>
              <w:left w:w="115" w:type="dxa"/>
              <w:bottom w:w="29" w:type="dxa"/>
              <w:right w:w="115" w:type="dxa"/>
            </w:tcMar>
            <w:vAlign w:val="center"/>
          </w:tcPr>
          <w:p w14:paraId="7E933D02" w14:textId="77777777" w:rsidR="00DA5B60" w:rsidRPr="0043775C" w:rsidRDefault="00DA5B60" w:rsidP="00174446">
            <w:pPr>
              <w:pStyle w:val="PolicyHeaderFill"/>
            </w:pPr>
            <w:r>
              <w:t>MM/DD/YYYY</w:t>
            </w:r>
          </w:p>
        </w:tc>
        <w:tc>
          <w:tcPr>
            <w:tcW w:w="2340" w:type="dxa"/>
            <w:tcBorders>
              <w:bottom w:val="single" w:sz="4" w:space="0" w:color="auto"/>
            </w:tcBorders>
            <w:tcMar>
              <w:top w:w="29" w:type="dxa"/>
              <w:left w:w="115" w:type="dxa"/>
              <w:bottom w:w="29" w:type="dxa"/>
              <w:right w:w="115" w:type="dxa"/>
            </w:tcMar>
            <w:vAlign w:val="center"/>
          </w:tcPr>
          <w:p w14:paraId="71986B5C" w14:textId="77777777" w:rsidR="00DA5B60" w:rsidRDefault="00DA5B60" w:rsidP="00174446">
            <w:pPr>
              <w:jc w:val="center"/>
            </w:pPr>
          </w:p>
        </w:tc>
      </w:tr>
      <w:tr w:rsidR="00DA5B60" w14:paraId="4EC02DFC" w14:textId="77777777" w:rsidTr="00174446">
        <w:trPr>
          <w:trHeight w:val="346"/>
        </w:trPr>
        <w:tc>
          <w:tcPr>
            <w:tcW w:w="2520" w:type="dxa"/>
            <w:shd w:val="pct10" w:color="auto" w:fill="auto"/>
            <w:tcMar>
              <w:top w:w="29" w:type="dxa"/>
              <w:left w:w="115" w:type="dxa"/>
              <w:bottom w:w="29" w:type="dxa"/>
              <w:right w:w="115" w:type="dxa"/>
            </w:tcMar>
            <w:vAlign w:val="center"/>
          </w:tcPr>
          <w:p w14:paraId="7B6947F8" w14:textId="77777777" w:rsidR="00DA5B60" w:rsidRDefault="00DA5B60" w:rsidP="00174446">
            <w:pPr>
              <w:pStyle w:val="FooterTableHeader"/>
            </w:pPr>
            <w:r>
              <w:t>Approved By</w:t>
            </w:r>
          </w:p>
        </w:tc>
        <w:tc>
          <w:tcPr>
            <w:tcW w:w="2520" w:type="dxa"/>
            <w:shd w:val="pct10" w:color="auto" w:fill="auto"/>
            <w:tcMar>
              <w:top w:w="29" w:type="dxa"/>
              <w:left w:w="115" w:type="dxa"/>
              <w:bottom w:w="29" w:type="dxa"/>
              <w:right w:w="115" w:type="dxa"/>
            </w:tcMar>
            <w:vAlign w:val="center"/>
          </w:tcPr>
          <w:p w14:paraId="10FB0063" w14:textId="77777777" w:rsidR="00DA5B60" w:rsidRDefault="00DA5B60" w:rsidP="00174446">
            <w:pPr>
              <w:pStyle w:val="FooterTableHeader"/>
            </w:pPr>
            <w:r>
              <w:t>Title</w:t>
            </w:r>
          </w:p>
        </w:tc>
        <w:tc>
          <w:tcPr>
            <w:tcW w:w="1980" w:type="dxa"/>
            <w:shd w:val="pct10" w:color="auto" w:fill="auto"/>
            <w:tcMar>
              <w:top w:w="29" w:type="dxa"/>
              <w:left w:w="115" w:type="dxa"/>
              <w:bottom w:w="29" w:type="dxa"/>
              <w:right w:w="115" w:type="dxa"/>
            </w:tcMar>
            <w:vAlign w:val="center"/>
          </w:tcPr>
          <w:p w14:paraId="084AA338" w14:textId="77777777" w:rsidR="00DA5B60" w:rsidRDefault="00DA5B60" w:rsidP="00174446">
            <w:pPr>
              <w:pStyle w:val="FooterTableHeader"/>
            </w:pPr>
            <w:r>
              <w:t>Date</w:t>
            </w:r>
          </w:p>
        </w:tc>
        <w:tc>
          <w:tcPr>
            <w:tcW w:w="2340" w:type="dxa"/>
            <w:shd w:val="pct10" w:color="auto" w:fill="auto"/>
            <w:tcMar>
              <w:top w:w="29" w:type="dxa"/>
              <w:left w:w="115" w:type="dxa"/>
              <w:bottom w:w="29" w:type="dxa"/>
              <w:right w:w="115" w:type="dxa"/>
            </w:tcMar>
            <w:vAlign w:val="center"/>
          </w:tcPr>
          <w:p w14:paraId="3264593C" w14:textId="77777777" w:rsidR="00DA5B60" w:rsidRDefault="00DA5B60" w:rsidP="00174446">
            <w:pPr>
              <w:pStyle w:val="FooterTableHeader"/>
            </w:pPr>
            <w:r>
              <w:t>Signature</w:t>
            </w:r>
          </w:p>
        </w:tc>
      </w:tr>
      <w:tr w:rsidR="00DA5B60" w14:paraId="3707B039" w14:textId="77777777" w:rsidTr="00174446">
        <w:trPr>
          <w:trHeight w:val="346"/>
        </w:trPr>
        <w:tc>
          <w:tcPr>
            <w:tcW w:w="2520" w:type="dxa"/>
            <w:tcMar>
              <w:top w:w="29" w:type="dxa"/>
              <w:left w:w="115" w:type="dxa"/>
              <w:bottom w:w="29" w:type="dxa"/>
              <w:right w:w="115" w:type="dxa"/>
            </w:tcMar>
            <w:vAlign w:val="center"/>
          </w:tcPr>
          <w:p w14:paraId="3DB0F88F" w14:textId="77777777" w:rsidR="00DA5B60" w:rsidRPr="00EA15D6" w:rsidRDefault="00DA5B60" w:rsidP="00174446">
            <w:pPr>
              <w:pStyle w:val="PolicyHeaderFill"/>
              <w:rPr>
                <w:highlight w:val="yellow"/>
              </w:rPr>
            </w:pPr>
            <w:r w:rsidRPr="00EA15D6">
              <w:rPr>
                <w:highlight w:val="yellow"/>
              </w:rPr>
              <w:t>Executive Sponsor</w:t>
            </w:r>
          </w:p>
        </w:tc>
        <w:tc>
          <w:tcPr>
            <w:tcW w:w="2520" w:type="dxa"/>
            <w:tcMar>
              <w:top w:w="29" w:type="dxa"/>
              <w:left w:w="115" w:type="dxa"/>
              <w:bottom w:w="29" w:type="dxa"/>
              <w:right w:w="115" w:type="dxa"/>
            </w:tcMar>
            <w:vAlign w:val="center"/>
          </w:tcPr>
          <w:p w14:paraId="493C61E3" w14:textId="77777777" w:rsidR="00DA5B60" w:rsidRPr="00EA15D6" w:rsidRDefault="00DA5B60" w:rsidP="00174446">
            <w:pPr>
              <w:pStyle w:val="PolicyHeaderFill"/>
              <w:rPr>
                <w:highlight w:val="yellow"/>
              </w:rPr>
            </w:pPr>
            <w:r w:rsidRPr="00EA15D6">
              <w:rPr>
                <w:highlight w:val="yellow"/>
              </w:rPr>
              <w:t>Title</w:t>
            </w:r>
          </w:p>
        </w:tc>
        <w:tc>
          <w:tcPr>
            <w:tcW w:w="1980" w:type="dxa"/>
            <w:tcMar>
              <w:top w:w="29" w:type="dxa"/>
              <w:left w:w="115" w:type="dxa"/>
              <w:bottom w:w="29" w:type="dxa"/>
              <w:right w:w="115" w:type="dxa"/>
            </w:tcMar>
            <w:vAlign w:val="center"/>
          </w:tcPr>
          <w:p w14:paraId="2C84166F" w14:textId="77777777" w:rsidR="00DA5B60" w:rsidRPr="0043775C" w:rsidRDefault="00DA5B60" w:rsidP="00174446">
            <w:pPr>
              <w:pStyle w:val="PolicyHeaderFill"/>
            </w:pPr>
            <w:r>
              <w:t>MM/DD/YYYY</w:t>
            </w:r>
          </w:p>
        </w:tc>
        <w:tc>
          <w:tcPr>
            <w:tcW w:w="2340" w:type="dxa"/>
            <w:tcMar>
              <w:top w:w="29" w:type="dxa"/>
              <w:left w:w="115" w:type="dxa"/>
              <w:bottom w:w="29" w:type="dxa"/>
              <w:right w:w="115" w:type="dxa"/>
            </w:tcMar>
            <w:vAlign w:val="center"/>
          </w:tcPr>
          <w:p w14:paraId="625D796A" w14:textId="77777777" w:rsidR="00DA5B60" w:rsidRDefault="00DA5B60" w:rsidP="00174446">
            <w:pPr>
              <w:jc w:val="center"/>
            </w:pPr>
          </w:p>
        </w:tc>
      </w:tr>
    </w:tbl>
    <w:p w14:paraId="3D0056F2" w14:textId="77777777" w:rsidR="00DA5B60" w:rsidRPr="00EF734B" w:rsidRDefault="00DA5B60" w:rsidP="00DA5B60">
      <w:pPr>
        <w:pStyle w:val="PolicyElementHeader"/>
        <w:rPr>
          <w:bCs/>
          <w:color w:val="00527A"/>
        </w:rPr>
      </w:pPr>
      <w:bookmarkStart w:id="24" w:name="_Toc415038855"/>
      <w:bookmarkStart w:id="25" w:name="_Toc2683995"/>
      <w:r w:rsidRPr="00EF734B">
        <w:rPr>
          <w:bCs/>
          <w:color w:val="00527A"/>
        </w:rPr>
        <w:t>Revision History</w:t>
      </w:r>
      <w:bookmarkEnd w:id="24"/>
      <w:bookmarkEnd w:id="25"/>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9"/>
        <w:gridCol w:w="2883"/>
        <w:gridCol w:w="1529"/>
        <w:gridCol w:w="1529"/>
        <w:gridCol w:w="2250"/>
      </w:tblGrid>
      <w:tr w:rsidR="00DA5B60" w:rsidRPr="0076502A" w14:paraId="44E3EEBB" w14:textId="77777777" w:rsidTr="00174446">
        <w:trPr>
          <w:trHeight w:val="566"/>
        </w:trPr>
        <w:tc>
          <w:tcPr>
            <w:tcW w:w="624" w:type="pct"/>
            <w:shd w:val="pct10" w:color="auto" w:fill="auto"/>
            <w:vAlign w:val="center"/>
          </w:tcPr>
          <w:p w14:paraId="51144C64" w14:textId="77777777" w:rsidR="00DA5B60" w:rsidRPr="00DA209E" w:rsidRDefault="00DA5B60" w:rsidP="00174446">
            <w:pPr>
              <w:pStyle w:val="FooterTableHeader"/>
            </w:pPr>
            <w:r w:rsidRPr="00DA209E">
              <w:t>Version</w:t>
            </w:r>
          </w:p>
        </w:tc>
        <w:tc>
          <w:tcPr>
            <w:tcW w:w="1540" w:type="pct"/>
            <w:shd w:val="pct10" w:color="auto" w:fill="auto"/>
            <w:vAlign w:val="center"/>
          </w:tcPr>
          <w:p w14:paraId="12C3874D" w14:textId="77777777" w:rsidR="00DA5B60" w:rsidRPr="00DA209E" w:rsidRDefault="00DA5B60" w:rsidP="00174446">
            <w:pPr>
              <w:pStyle w:val="FooterTableHeader"/>
            </w:pPr>
            <w:r w:rsidRPr="00DA209E">
              <w:t>Description</w:t>
            </w:r>
          </w:p>
        </w:tc>
        <w:tc>
          <w:tcPr>
            <w:tcW w:w="817" w:type="pct"/>
            <w:shd w:val="pct10" w:color="auto" w:fill="auto"/>
            <w:tcMar>
              <w:top w:w="29" w:type="dxa"/>
              <w:left w:w="115" w:type="dxa"/>
              <w:bottom w:w="29" w:type="dxa"/>
              <w:right w:w="115" w:type="dxa"/>
            </w:tcMar>
            <w:vAlign w:val="center"/>
          </w:tcPr>
          <w:p w14:paraId="722A48D2" w14:textId="77777777" w:rsidR="00DA5B60" w:rsidRPr="00DA209E" w:rsidRDefault="00DA5B60" w:rsidP="00174446">
            <w:pPr>
              <w:pStyle w:val="FooterTableHeader"/>
            </w:pPr>
            <w:r w:rsidRPr="00DA209E">
              <w:t>Revision Date</w:t>
            </w:r>
          </w:p>
        </w:tc>
        <w:tc>
          <w:tcPr>
            <w:tcW w:w="817" w:type="pct"/>
            <w:shd w:val="pct10" w:color="auto" w:fill="auto"/>
            <w:tcMar>
              <w:top w:w="29" w:type="dxa"/>
              <w:left w:w="115" w:type="dxa"/>
              <w:bottom w:w="29" w:type="dxa"/>
              <w:right w:w="115" w:type="dxa"/>
            </w:tcMar>
            <w:vAlign w:val="center"/>
          </w:tcPr>
          <w:p w14:paraId="5B3894CD" w14:textId="77777777" w:rsidR="00DA5B60" w:rsidRPr="00DA209E" w:rsidRDefault="00DA5B60" w:rsidP="00174446">
            <w:pPr>
              <w:pStyle w:val="FooterTableHeader"/>
            </w:pPr>
            <w:r w:rsidRPr="00DA209E">
              <w:t xml:space="preserve">Review </w:t>
            </w:r>
            <w:r w:rsidRPr="00DA209E">
              <w:br/>
              <w:t>Date</w:t>
            </w:r>
          </w:p>
        </w:tc>
        <w:tc>
          <w:tcPr>
            <w:tcW w:w="1202" w:type="pct"/>
            <w:shd w:val="pct10" w:color="auto" w:fill="auto"/>
            <w:tcMar>
              <w:top w:w="29" w:type="dxa"/>
              <w:left w:w="115" w:type="dxa"/>
              <w:bottom w:w="29" w:type="dxa"/>
              <w:right w:w="115" w:type="dxa"/>
            </w:tcMar>
            <w:vAlign w:val="center"/>
          </w:tcPr>
          <w:p w14:paraId="24B167B2" w14:textId="77777777" w:rsidR="00DA5B60" w:rsidRPr="00DA209E" w:rsidRDefault="00DA5B60" w:rsidP="00174446">
            <w:pPr>
              <w:pStyle w:val="FooterTableHeader"/>
            </w:pPr>
            <w:r>
              <w:t>Reviewer/Approver</w:t>
            </w:r>
            <w:r w:rsidRPr="00DA209E">
              <w:br/>
              <w:t>Name</w:t>
            </w:r>
          </w:p>
        </w:tc>
      </w:tr>
      <w:tr w:rsidR="00DA5B60" w:rsidRPr="0076502A" w14:paraId="029A1206" w14:textId="77777777" w:rsidTr="00174446">
        <w:trPr>
          <w:trHeight w:val="288"/>
        </w:trPr>
        <w:tc>
          <w:tcPr>
            <w:tcW w:w="624" w:type="pct"/>
            <w:vAlign w:val="center"/>
          </w:tcPr>
          <w:p w14:paraId="774A5851" w14:textId="77777777" w:rsidR="00DA5B60" w:rsidRPr="00DA209E" w:rsidRDefault="00DA5B60" w:rsidP="00174446">
            <w:pPr>
              <w:pStyle w:val="PolicyHeaderFill"/>
            </w:pPr>
            <w:r w:rsidRPr="00DA209E">
              <w:t>1.0</w:t>
            </w:r>
          </w:p>
        </w:tc>
        <w:tc>
          <w:tcPr>
            <w:tcW w:w="1540" w:type="pct"/>
            <w:vAlign w:val="center"/>
          </w:tcPr>
          <w:p w14:paraId="7A2B1A34" w14:textId="77777777" w:rsidR="00DA5B60" w:rsidRPr="00DA209E" w:rsidRDefault="00DA5B60" w:rsidP="00174446">
            <w:pPr>
              <w:pStyle w:val="PolicyHeaderFill"/>
            </w:pPr>
            <w:r w:rsidRPr="00DA209E">
              <w:t>Initial Version</w:t>
            </w:r>
          </w:p>
        </w:tc>
        <w:tc>
          <w:tcPr>
            <w:tcW w:w="817" w:type="pct"/>
            <w:tcMar>
              <w:top w:w="29" w:type="dxa"/>
              <w:left w:w="115" w:type="dxa"/>
              <w:bottom w:w="29" w:type="dxa"/>
              <w:right w:w="115" w:type="dxa"/>
            </w:tcMar>
            <w:vAlign w:val="center"/>
          </w:tcPr>
          <w:p w14:paraId="6299239E" w14:textId="2A8D41F4" w:rsidR="00DA5B60" w:rsidRPr="00DA209E" w:rsidRDefault="00EA15D6" w:rsidP="00174446">
            <w:pPr>
              <w:pStyle w:val="PolicyHeaderFill"/>
            </w:pPr>
            <w:r>
              <w:t>10/05/2019</w:t>
            </w:r>
          </w:p>
        </w:tc>
        <w:tc>
          <w:tcPr>
            <w:tcW w:w="817" w:type="pct"/>
            <w:tcMar>
              <w:top w:w="29" w:type="dxa"/>
              <w:left w:w="115" w:type="dxa"/>
              <w:bottom w:w="29" w:type="dxa"/>
              <w:right w:w="115" w:type="dxa"/>
            </w:tcMar>
            <w:vAlign w:val="center"/>
          </w:tcPr>
          <w:p w14:paraId="27F83F70" w14:textId="77777777" w:rsidR="00DA5B60" w:rsidRPr="00DA209E" w:rsidRDefault="00DA5B60" w:rsidP="00174446">
            <w:pPr>
              <w:pStyle w:val="PolicyHeaderFill"/>
            </w:pPr>
            <w:r>
              <w:t>MM/DD/YYYY</w:t>
            </w:r>
          </w:p>
        </w:tc>
        <w:tc>
          <w:tcPr>
            <w:tcW w:w="1202" w:type="pct"/>
            <w:tcMar>
              <w:top w:w="29" w:type="dxa"/>
              <w:left w:w="115" w:type="dxa"/>
              <w:bottom w:w="29" w:type="dxa"/>
              <w:right w:w="115" w:type="dxa"/>
            </w:tcMar>
            <w:vAlign w:val="center"/>
          </w:tcPr>
          <w:p w14:paraId="79A679C2" w14:textId="77777777" w:rsidR="00DA5B60" w:rsidRPr="0076502A" w:rsidRDefault="00DA5B60" w:rsidP="00174446">
            <w:pPr>
              <w:pStyle w:val="PolicyHeaderFill"/>
            </w:pPr>
          </w:p>
        </w:tc>
      </w:tr>
      <w:tr w:rsidR="00DA5B60" w:rsidRPr="0076502A" w14:paraId="51ED3EBA" w14:textId="77777777" w:rsidTr="00174446">
        <w:trPr>
          <w:trHeight w:val="288"/>
        </w:trPr>
        <w:tc>
          <w:tcPr>
            <w:tcW w:w="624" w:type="pct"/>
            <w:vAlign w:val="center"/>
          </w:tcPr>
          <w:p w14:paraId="6BB21E1C" w14:textId="77777777" w:rsidR="00DA5B60" w:rsidRPr="0076502A" w:rsidRDefault="00DA5B60" w:rsidP="00174446">
            <w:pPr>
              <w:pStyle w:val="FooterTableHeader"/>
              <w:rPr>
                <w:rFonts w:ascii="Times New Roman" w:hAnsi="Times New Roman"/>
                <w:sz w:val="22"/>
                <w:szCs w:val="22"/>
              </w:rPr>
            </w:pPr>
          </w:p>
        </w:tc>
        <w:tc>
          <w:tcPr>
            <w:tcW w:w="1540" w:type="pct"/>
            <w:vAlign w:val="center"/>
          </w:tcPr>
          <w:p w14:paraId="2B39FF47" w14:textId="77777777" w:rsidR="00DA5B60" w:rsidRPr="0076502A" w:rsidRDefault="00DA5B60" w:rsidP="00174446">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14:paraId="6B030EF2" w14:textId="77777777" w:rsidR="00DA5B60" w:rsidRPr="0076502A" w:rsidRDefault="00DA5B60" w:rsidP="00174446">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14:paraId="6F61570B" w14:textId="77777777" w:rsidR="00DA5B60" w:rsidRPr="003C1B8C" w:rsidRDefault="00DA5B60" w:rsidP="00174446">
            <w:pPr>
              <w:pStyle w:val="PolicyHeaderFill"/>
            </w:pPr>
          </w:p>
        </w:tc>
        <w:tc>
          <w:tcPr>
            <w:tcW w:w="1202" w:type="pct"/>
            <w:tcMar>
              <w:top w:w="29" w:type="dxa"/>
              <w:left w:w="115" w:type="dxa"/>
              <w:bottom w:w="29" w:type="dxa"/>
              <w:right w:w="115" w:type="dxa"/>
            </w:tcMar>
            <w:vAlign w:val="center"/>
          </w:tcPr>
          <w:p w14:paraId="04552807" w14:textId="77777777" w:rsidR="00DA5B60" w:rsidRPr="0076502A" w:rsidRDefault="00DA5B60" w:rsidP="00174446">
            <w:pPr>
              <w:pStyle w:val="FooterTableHeader"/>
              <w:rPr>
                <w:rFonts w:ascii="Times New Roman" w:hAnsi="Times New Roman"/>
                <w:sz w:val="22"/>
                <w:szCs w:val="22"/>
              </w:rPr>
            </w:pPr>
          </w:p>
        </w:tc>
      </w:tr>
    </w:tbl>
    <w:p w14:paraId="158C4987" w14:textId="77777777" w:rsidR="002B50C6" w:rsidRDefault="002B50C6"/>
    <w:sectPr w:rsidR="002B50C6" w:rsidSect="00D13DA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B87413" w14:textId="77777777" w:rsidR="0080179D" w:rsidRDefault="0080179D">
      <w:r>
        <w:separator/>
      </w:r>
    </w:p>
    <w:p w14:paraId="2649B434" w14:textId="77777777" w:rsidR="0080179D" w:rsidRDefault="0080179D"/>
  </w:endnote>
  <w:endnote w:type="continuationSeparator" w:id="0">
    <w:p w14:paraId="424DBE75" w14:textId="77777777" w:rsidR="0080179D" w:rsidRDefault="0080179D">
      <w:r>
        <w:continuationSeparator/>
      </w:r>
    </w:p>
    <w:p w14:paraId="3B906FD6" w14:textId="77777777" w:rsidR="0080179D" w:rsidRDefault="008017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00399" w14:textId="6537D4CD" w:rsidR="003C1B8C" w:rsidRPr="00575A04" w:rsidRDefault="003E65B9" w:rsidP="00575A04">
    <w:pPr>
      <w:pStyle w:val="Footer"/>
    </w:pPr>
    <w:proofErr w:type="spellStart"/>
    <w:r>
      <w:t>CompanyX</w:t>
    </w:r>
    <w:proofErr w:type="spellEnd"/>
    <w:r w:rsidR="000F1A16">
      <w:t xml:space="preserve"> </w:t>
    </w:r>
    <w:r w:rsidR="00EE14CA">
      <w:t>Security Policy</w:t>
    </w:r>
    <w:r w:rsidR="003C1B8C" w:rsidRPr="00575A04">
      <w:tab/>
    </w:r>
    <w:r w:rsidR="00EA15D6">
      <w:t>Classification: INTERNAL</w:t>
    </w:r>
    <w:r w:rsidR="003C1B8C" w:rsidRPr="00575A04">
      <w:tab/>
    </w:r>
    <w:r w:rsidR="003C1B8C">
      <w:t xml:space="preserve">  </w:t>
    </w:r>
    <w:r w:rsidR="003C1B8C" w:rsidRPr="00575A04">
      <w:t xml:space="preserve">Page </w:t>
    </w:r>
    <w:r w:rsidR="009B13D6">
      <w:rPr>
        <w:noProof/>
      </w:rPr>
      <w:fldChar w:fldCharType="begin"/>
    </w:r>
    <w:r w:rsidR="009B13D6">
      <w:rPr>
        <w:noProof/>
      </w:rPr>
      <w:instrText xml:space="preserve"> PAGE </w:instrText>
    </w:r>
    <w:r w:rsidR="009B13D6">
      <w:rPr>
        <w:noProof/>
      </w:rPr>
      <w:fldChar w:fldCharType="separate"/>
    </w:r>
    <w:r w:rsidR="00BE03D5">
      <w:rPr>
        <w:noProof/>
      </w:rPr>
      <w:t>1</w:t>
    </w:r>
    <w:r w:rsidR="009B13D6">
      <w:rPr>
        <w:noProof/>
      </w:rPr>
      <w:fldChar w:fldCharType="end"/>
    </w:r>
  </w:p>
  <w:p w14:paraId="33C6CACA" w14:textId="77777777" w:rsidR="003C1B8C" w:rsidRDefault="003C1B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5C9E31" w14:textId="77777777" w:rsidR="0080179D" w:rsidRDefault="0080179D">
      <w:r>
        <w:separator/>
      </w:r>
    </w:p>
    <w:p w14:paraId="062D86A3" w14:textId="77777777" w:rsidR="0080179D" w:rsidRDefault="0080179D"/>
  </w:footnote>
  <w:footnote w:type="continuationSeparator" w:id="0">
    <w:p w14:paraId="6780CB75" w14:textId="77777777" w:rsidR="0080179D" w:rsidRDefault="0080179D">
      <w:r>
        <w:continuationSeparator/>
      </w:r>
    </w:p>
    <w:p w14:paraId="530A33C6" w14:textId="77777777" w:rsidR="0080179D" w:rsidRDefault="008017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jc w:val="center"/>
      <w:tblCellMar>
        <w:top w:w="58" w:type="dxa"/>
        <w:left w:w="115" w:type="dxa"/>
        <w:bottom w:w="14" w:type="dxa"/>
        <w:right w:w="115" w:type="dxa"/>
      </w:tblCellMar>
      <w:tblLook w:val="0600" w:firstRow="0" w:lastRow="0" w:firstColumn="0" w:lastColumn="0" w:noHBand="1" w:noVBand="1"/>
    </w:tblPr>
    <w:tblGrid>
      <w:gridCol w:w="6360"/>
      <w:gridCol w:w="1398"/>
      <w:gridCol w:w="1592"/>
    </w:tblGrid>
    <w:tr w:rsidR="00EA15D6" w:rsidRPr="00ED75F8" w14:paraId="0B6FB613" w14:textId="77777777" w:rsidTr="00ED7DC0">
      <w:trPr>
        <w:trHeight w:val="576"/>
        <w:jc w:val="center"/>
      </w:trPr>
      <w:tc>
        <w:tcPr>
          <w:tcW w:w="7375" w:type="dxa"/>
          <w:vAlign w:val="center"/>
        </w:tcPr>
        <w:p w14:paraId="4BC3530D" w14:textId="4781E5FA" w:rsidR="00EA15D6" w:rsidRPr="00EA15D6" w:rsidRDefault="003E65B9" w:rsidP="00EA15D6">
          <w:pPr>
            <w:jc w:val="center"/>
            <w:rPr>
              <w:rFonts w:ascii="Calibri" w:hAnsi="Calibri"/>
              <w:szCs w:val="22"/>
            </w:rPr>
          </w:pPr>
          <w:r>
            <w:rPr>
              <w:rFonts w:ascii="Calibri" w:hAnsi="Calibri"/>
              <w:szCs w:val="22"/>
            </w:rPr>
            <w:t>(Company Logo or Name)</w:t>
          </w:r>
        </w:p>
      </w:tc>
      <w:tc>
        <w:tcPr>
          <w:tcW w:w="1440" w:type="dxa"/>
          <w:vAlign w:val="center"/>
        </w:tcPr>
        <w:p w14:paraId="1F55E674" w14:textId="77777777" w:rsidR="00EA15D6" w:rsidRPr="00EA15D6" w:rsidRDefault="00EA15D6" w:rsidP="00EA15D6">
          <w:pPr>
            <w:jc w:val="center"/>
            <w:rPr>
              <w:rFonts w:ascii="Calibri" w:hAnsi="Calibri"/>
              <w:szCs w:val="22"/>
            </w:rPr>
          </w:pPr>
          <w:r w:rsidRPr="00EA15D6">
            <w:rPr>
              <w:rFonts w:ascii="Calibri" w:hAnsi="Calibri"/>
              <w:b/>
              <w:szCs w:val="22"/>
            </w:rPr>
            <w:t>Document #</w:t>
          </w:r>
        </w:p>
      </w:tc>
      <w:tc>
        <w:tcPr>
          <w:tcW w:w="1795" w:type="dxa"/>
          <w:vAlign w:val="center"/>
        </w:tcPr>
        <w:p w14:paraId="3D76A39E" w14:textId="4AB99963" w:rsidR="00EA15D6" w:rsidRPr="00EA15D6" w:rsidRDefault="00EA15D6" w:rsidP="00EA15D6">
          <w:pPr>
            <w:jc w:val="center"/>
            <w:rPr>
              <w:rStyle w:val="IntenseEmphasis"/>
              <w:rFonts w:ascii="Cambria" w:hAnsi="Cambria"/>
              <w:szCs w:val="22"/>
            </w:rPr>
          </w:pPr>
          <w:r w:rsidRPr="00EA15D6">
            <w:rPr>
              <w:rStyle w:val="IntenseEmphasis"/>
              <w:rFonts w:ascii="Cambria" w:hAnsi="Cambria"/>
              <w:szCs w:val="22"/>
            </w:rPr>
            <w:t>IT-PL-</w:t>
          </w:r>
          <w:r w:rsidRPr="00EA15D6">
            <w:rPr>
              <w:rStyle w:val="IntenseEmphasis"/>
              <w:rFonts w:ascii="Cambria" w:hAnsi="Cambria"/>
              <w:szCs w:val="22"/>
              <w:highlight w:val="yellow"/>
            </w:rPr>
            <w:t>XX</w:t>
          </w:r>
        </w:p>
      </w:tc>
    </w:tr>
    <w:tr w:rsidR="00EA15D6" w:rsidRPr="00ED75F8" w14:paraId="1CC474B1" w14:textId="77777777" w:rsidTr="00ED7DC0">
      <w:trPr>
        <w:trHeight w:val="1008"/>
        <w:jc w:val="center"/>
      </w:trPr>
      <w:tc>
        <w:tcPr>
          <w:tcW w:w="10610" w:type="dxa"/>
          <w:gridSpan w:val="3"/>
        </w:tcPr>
        <w:p w14:paraId="57A8A9ED" w14:textId="77777777" w:rsidR="00EA15D6" w:rsidRPr="00EA15D6" w:rsidRDefault="00EA15D6" w:rsidP="00EA15D6">
          <w:pPr>
            <w:jc w:val="center"/>
            <w:rPr>
              <w:rFonts w:ascii="Calibri" w:hAnsi="Calibri"/>
              <w:i/>
              <w:sz w:val="28"/>
              <w:szCs w:val="22"/>
            </w:rPr>
          </w:pPr>
        </w:p>
        <w:p w14:paraId="7C8BDDAF" w14:textId="509CB82F" w:rsidR="00EA15D6" w:rsidRPr="00A12E79" w:rsidRDefault="00EA15D6" w:rsidP="00EA15D6">
          <w:pPr>
            <w:pStyle w:val="Title"/>
          </w:pPr>
          <w:r w:rsidRPr="00EA15D6">
            <w:t>Asset Management Policy</w:t>
          </w:r>
        </w:p>
      </w:tc>
    </w:tr>
  </w:tbl>
  <w:p w14:paraId="78484CBD" w14:textId="77777777" w:rsidR="00EA15D6" w:rsidRDefault="00EA15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B28B8"/>
    <w:multiLevelType w:val="hybridMultilevel"/>
    <w:tmpl w:val="66401DB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B6B4C"/>
    <w:multiLevelType w:val="hybridMultilevel"/>
    <w:tmpl w:val="29CE32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C44D9A"/>
    <w:multiLevelType w:val="hybridMultilevel"/>
    <w:tmpl w:val="AE5A2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6D5C37"/>
    <w:multiLevelType w:val="hybridMultilevel"/>
    <w:tmpl w:val="2D7436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F8F5801"/>
    <w:multiLevelType w:val="hybridMultilevel"/>
    <w:tmpl w:val="DDC6A5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AC26BD"/>
    <w:multiLevelType w:val="hybridMultilevel"/>
    <w:tmpl w:val="9E526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BA19F5"/>
    <w:multiLevelType w:val="hybridMultilevel"/>
    <w:tmpl w:val="7E2E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1C38F6"/>
    <w:multiLevelType w:val="hybridMultilevel"/>
    <w:tmpl w:val="E2A2E5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EB8069C"/>
    <w:multiLevelType w:val="hybridMultilevel"/>
    <w:tmpl w:val="AEF47B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ECF6955"/>
    <w:multiLevelType w:val="hybridMultilevel"/>
    <w:tmpl w:val="525020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3"/>
  </w:num>
  <w:num w:numId="3">
    <w:abstractNumId w:val="9"/>
  </w:num>
  <w:num w:numId="4">
    <w:abstractNumId w:val="8"/>
  </w:num>
  <w:num w:numId="5">
    <w:abstractNumId w:val="5"/>
  </w:num>
  <w:num w:numId="6">
    <w:abstractNumId w:val="6"/>
  </w:num>
  <w:num w:numId="7">
    <w:abstractNumId w:val="0"/>
  </w:num>
  <w:num w:numId="8">
    <w:abstractNumId w:val="4"/>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018"/>
    <w:rsid w:val="0000157F"/>
    <w:rsid w:val="0003400A"/>
    <w:rsid w:val="0003608C"/>
    <w:rsid w:val="00051520"/>
    <w:rsid w:val="00070DBD"/>
    <w:rsid w:val="00074BA0"/>
    <w:rsid w:val="00087738"/>
    <w:rsid w:val="000A6314"/>
    <w:rsid w:val="000B671B"/>
    <w:rsid w:val="000C06AA"/>
    <w:rsid w:val="000C5174"/>
    <w:rsid w:val="000F1A16"/>
    <w:rsid w:val="001072C4"/>
    <w:rsid w:val="00107EC2"/>
    <w:rsid w:val="001116EE"/>
    <w:rsid w:val="00143AFF"/>
    <w:rsid w:val="0016248C"/>
    <w:rsid w:val="0016703E"/>
    <w:rsid w:val="00191375"/>
    <w:rsid w:val="00195577"/>
    <w:rsid w:val="001B3246"/>
    <w:rsid w:val="001B556F"/>
    <w:rsid w:val="001E5FFA"/>
    <w:rsid w:val="001F1048"/>
    <w:rsid w:val="00220F4D"/>
    <w:rsid w:val="00222CF1"/>
    <w:rsid w:val="00223A07"/>
    <w:rsid w:val="00244229"/>
    <w:rsid w:val="00255B11"/>
    <w:rsid w:val="0025728D"/>
    <w:rsid w:val="00275B60"/>
    <w:rsid w:val="0029313E"/>
    <w:rsid w:val="002A1334"/>
    <w:rsid w:val="002A7256"/>
    <w:rsid w:val="002B50C6"/>
    <w:rsid w:val="002E6918"/>
    <w:rsid w:val="00307C3B"/>
    <w:rsid w:val="003101FC"/>
    <w:rsid w:val="003162F7"/>
    <w:rsid w:val="00321DD7"/>
    <w:rsid w:val="00364588"/>
    <w:rsid w:val="00373543"/>
    <w:rsid w:val="00373D4F"/>
    <w:rsid w:val="00385F82"/>
    <w:rsid w:val="00397D8F"/>
    <w:rsid w:val="003A275C"/>
    <w:rsid w:val="003C1B8C"/>
    <w:rsid w:val="003E65B9"/>
    <w:rsid w:val="003F09FA"/>
    <w:rsid w:val="00400FC8"/>
    <w:rsid w:val="00417D6D"/>
    <w:rsid w:val="004254C1"/>
    <w:rsid w:val="00451671"/>
    <w:rsid w:val="004639A5"/>
    <w:rsid w:val="00481967"/>
    <w:rsid w:val="00481C65"/>
    <w:rsid w:val="00491984"/>
    <w:rsid w:val="004C0E94"/>
    <w:rsid w:val="004D2353"/>
    <w:rsid w:val="004D37EB"/>
    <w:rsid w:val="004F7469"/>
    <w:rsid w:val="00500AAC"/>
    <w:rsid w:val="00500FF6"/>
    <w:rsid w:val="0051524F"/>
    <w:rsid w:val="00515D73"/>
    <w:rsid w:val="00555CFC"/>
    <w:rsid w:val="00565990"/>
    <w:rsid w:val="00565B97"/>
    <w:rsid w:val="00575A04"/>
    <w:rsid w:val="005A3774"/>
    <w:rsid w:val="005A4B62"/>
    <w:rsid w:val="005B23C5"/>
    <w:rsid w:val="005D12B6"/>
    <w:rsid w:val="005D52B4"/>
    <w:rsid w:val="005F45F1"/>
    <w:rsid w:val="006173D9"/>
    <w:rsid w:val="006200A9"/>
    <w:rsid w:val="0062107D"/>
    <w:rsid w:val="00621BD9"/>
    <w:rsid w:val="006454F4"/>
    <w:rsid w:val="006510F6"/>
    <w:rsid w:val="00653F92"/>
    <w:rsid w:val="00660370"/>
    <w:rsid w:val="00662A47"/>
    <w:rsid w:val="00667AE6"/>
    <w:rsid w:val="00667E8A"/>
    <w:rsid w:val="00673932"/>
    <w:rsid w:val="00684D1E"/>
    <w:rsid w:val="0068601F"/>
    <w:rsid w:val="006C099D"/>
    <w:rsid w:val="00704A47"/>
    <w:rsid w:val="007129D9"/>
    <w:rsid w:val="007479D1"/>
    <w:rsid w:val="0077342D"/>
    <w:rsid w:val="0077376A"/>
    <w:rsid w:val="00775AB4"/>
    <w:rsid w:val="007844D5"/>
    <w:rsid w:val="00787A1D"/>
    <w:rsid w:val="00792113"/>
    <w:rsid w:val="007A1D02"/>
    <w:rsid w:val="007A61BC"/>
    <w:rsid w:val="007D37A8"/>
    <w:rsid w:val="007F61A2"/>
    <w:rsid w:val="007F72A3"/>
    <w:rsid w:val="0080179D"/>
    <w:rsid w:val="008063B7"/>
    <w:rsid w:val="008314F4"/>
    <w:rsid w:val="00844AD6"/>
    <w:rsid w:val="00853487"/>
    <w:rsid w:val="0086465F"/>
    <w:rsid w:val="00896FE2"/>
    <w:rsid w:val="00897169"/>
    <w:rsid w:val="00901BB5"/>
    <w:rsid w:val="009215CC"/>
    <w:rsid w:val="00924538"/>
    <w:rsid w:val="009246D3"/>
    <w:rsid w:val="009549D9"/>
    <w:rsid w:val="00955117"/>
    <w:rsid w:val="00955DA9"/>
    <w:rsid w:val="009715EE"/>
    <w:rsid w:val="00975083"/>
    <w:rsid w:val="009A4764"/>
    <w:rsid w:val="009A6CDE"/>
    <w:rsid w:val="009B13D6"/>
    <w:rsid w:val="009D5F8C"/>
    <w:rsid w:val="009F01BF"/>
    <w:rsid w:val="009F1103"/>
    <w:rsid w:val="00A16FB9"/>
    <w:rsid w:val="00A32B57"/>
    <w:rsid w:val="00A33801"/>
    <w:rsid w:val="00A4341D"/>
    <w:rsid w:val="00A437C9"/>
    <w:rsid w:val="00A72018"/>
    <w:rsid w:val="00A726A1"/>
    <w:rsid w:val="00A91C26"/>
    <w:rsid w:val="00A95356"/>
    <w:rsid w:val="00AB5967"/>
    <w:rsid w:val="00AB5FAD"/>
    <w:rsid w:val="00AC0F82"/>
    <w:rsid w:val="00AD5BE0"/>
    <w:rsid w:val="00AF5689"/>
    <w:rsid w:val="00B36AF7"/>
    <w:rsid w:val="00B427DB"/>
    <w:rsid w:val="00B53867"/>
    <w:rsid w:val="00B63BE4"/>
    <w:rsid w:val="00B704AF"/>
    <w:rsid w:val="00B87742"/>
    <w:rsid w:val="00BA21BA"/>
    <w:rsid w:val="00BA7551"/>
    <w:rsid w:val="00BC0FF6"/>
    <w:rsid w:val="00BE03D5"/>
    <w:rsid w:val="00BF1A5F"/>
    <w:rsid w:val="00BF5678"/>
    <w:rsid w:val="00C26F8A"/>
    <w:rsid w:val="00C3337F"/>
    <w:rsid w:val="00C42E3E"/>
    <w:rsid w:val="00C47E85"/>
    <w:rsid w:val="00C51809"/>
    <w:rsid w:val="00C51C73"/>
    <w:rsid w:val="00C53F8F"/>
    <w:rsid w:val="00C76D3B"/>
    <w:rsid w:val="00C91FBB"/>
    <w:rsid w:val="00CC20B0"/>
    <w:rsid w:val="00CC6781"/>
    <w:rsid w:val="00CD236D"/>
    <w:rsid w:val="00CD4ADC"/>
    <w:rsid w:val="00D03925"/>
    <w:rsid w:val="00D13DA3"/>
    <w:rsid w:val="00D248F2"/>
    <w:rsid w:val="00D343E9"/>
    <w:rsid w:val="00D35111"/>
    <w:rsid w:val="00D37A2B"/>
    <w:rsid w:val="00D6594D"/>
    <w:rsid w:val="00D86AF2"/>
    <w:rsid w:val="00DA209E"/>
    <w:rsid w:val="00DA5B60"/>
    <w:rsid w:val="00DD0B04"/>
    <w:rsid w:val="00DF667F"/>
    <w:rsid w:val="00E364EF"/>
    <w:rsid w:val="00E408FB"/>
    <w:rsid w:val="00E46AE8"/>
    <w:rsid w:val="00E474F5"/>
    <w:rsid w:val="00E5264E"/>
    <w:rsid w:val="00E74134"/>
    <w:rsid w:val="00E81331"/>
    <w:rsid w:val="00EA15D6"/>
    <w:rsid w:val="00EB34B4"/>
    <w:rsid w:val="00EC5DB4"/>
    <w:rsid w:val="00EE14CA"/>
    <w:rsid w:val="00EE43B2"/>
    <w:rsid w:val="00EF1182"/>
    <w:rsid w:val="00EF734B"/>
    <w:rsid w:val="00F07EAE"/>
    <w:rsid w:val="00F11796"/>
    <w:rsid w:val="00F2126F"/>
    <w:rsid w:val="00F51BD1"/>
    <w:rsid w:val="00F863AA"/>
    <w:rsid w:val="00FB7100"/>
    <w:rsid w:val="00FC3252"/>
    <w:rsid w:val="00FC7E0F"/>
    <w:rsid w:val="00FE2000"/>
    <w:rsid w:val="00FF0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13CE11"/>
  <w15:docId w15:val="{537FAC44-B6FC-4FE8-A246-CD96142DD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3DA3"/>
    <w:rPr>
      <w:rFonts w:ascii="Arial" w:hAnsi="Arial"/>
      <w:sz w:val="22"/>
      <w:szCs w:val="24"/>
    </w:rPr>
  </w:style>
  <w:style w:type="paragraph" w:styleId="Heading1">
    <w:name w:val="heading 1"/>
    <w:basedOn w:val="Normal"/>
    <w:next w:val="Normal"/>
    <w:qFormat/>
    <w:rsid w:val="00D13DA3"/>
    <w:pPr>
      <w:keepNext/>
      <w:spacing w:before="240" w:after="60"/>
      <w:outlineLvl w:val="0"/>
    </w:pPr>
    <w:rPr>
      <w:rFonts w:cs="Arial"/>
      <w:b/>
      <w:bCs/>
      <w:kern w:val="32"/>
      <w:sz w:val="32"/>
      <w:szCs w:val="32"/>
    </w:rPr>
  </w:style>
  <w:style w:type="paragraph" w:styleId="Heading2">
    <w:name w:val="heading 2"/>
    <w:basedOn w:val="Normal"/>
    <w:next w:val="Normal"/>
    <w:link w:val="Heading2Char"/>
    <w:semiHidden/>
    <w:unhideWhenUsed/>
    <w:qFormat/>
    <w:rsid w:val="00F863AA"/>
    <w:pPr>
      <w:keepNext/>
      <w:spacing w:before="240" w:after="60"/>
      <w:outlineLvl w:val="1"/>
    </w:pPr>
    <w:rPr>
      <w:rFonts w:ascii="Cambria" w:hAnsi="Cambria"/>
      <w:b/>
      <w:bCs/>
      <w:i/>
      <w:iCs/>
      <w:sz w:val="28"/>
      <w:szCs w:val="28"/>
    </w:rPr>
  </w:style>
  <w:style w:type="paragraph" w:styleId="Heading3">
    <w:name w:val="heading 3"/>
    <w:basedOn w:val="PolicySubheader"/>
    <w:next w:val="Normal"/>
    <w:qFormat/>
    <w:rsid w:val="0029313E"/>
    <w:pPr>
      <w:spacing w:before="240" w:after="12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icyElementHeader">
    <w:name w:val="Policy Element Header"/>
    <w:basedOn w:val="Heading1"/>
    <w:next w:val="Normal"/>
    <w:rsid w:val="00D13DA3"/>
    <w:pPr>
      <w:shd w:val="pct10" w:color="auto" w:fill="auto"/>
      <w:spacing w:after="120"/>
    </w:pPr>
    <w:rPr>
      <w:rFonts w:cs="Times New Roman"/>
      <w:bCs w:val="0"/>
      <w:smallCaps/>
      <w:kern w:val="28"/>
      <w:sz w:val="28"/>
      <w:szCs w:val="20"/>
    </w:rPr>
  </w:style>
  <w:style w:type="paragraph" w:customStyle="1" w:styleId="PolicyHeaderFill">
    <w:name w:val="Policy Header Fill"/>
    <w:basedOn w:val="Normal"/>
    <w:rsid w:val="008314F4"/>
    <w:pPr>
      <w:jc w:val="center"/>
    </w:pPr>
    <w:rPr>
      <w:sz w:val="20"/>
      <w:szCs w:val="20"/>
    </w:rPr>
  </w:style>
  <w:style w:type="paragraph" w:customStyle="1" w:styleId="FooterTableHeader">
    <w:name w:val="Footer Table Header"/>
    <w:basedOn w:val="Normal"/>
    <w:rsid w:val="002B50C6"/>
    <w:pPr>
      <w:widowControl w:val="0"/>
      <w:jc w:val="center"/>
    </w:pPr>
    <w:rPr>
      <w:b/>
      <w:bCs/>
      <w:color w:val="00527A"/>
      <w:sz w:val="20"/>
      <w:szCs w:val="20"/>
    </w:rPr>
  </w:style>
  <w:style w:type="paragraph" w:customStyle="1" w:styleId="policytitle">
    <w:name w:val="policytitle"/>
    <w:basedOn w:val="Normal"/>
    <w:rsid w:val="00D13DA3"/>
    <w:pPr>
      <w:jc w:val="center"/>
    </w:pPr>
    <w:rPr>
      <w:b/>
      <w:sz w:val="32"/>
      <w:szCs w:val="20"/>
    </w:rPr>
  </w:style>
  <w:style w:type="paragraph" w:customStyle="1" w:styleId="PolicyHeaderLabel">
    <w:name w:val="Policy Header Label"/>
    <w:basedOn w:val="Normal"/>
    <w:rsid w:val="00D13DA3"/>
    <w:pPr>
      <w:jc w:val="right"/>
    </w:pPr>
    <w:rPr>
      <w:color w:val="00527A"/>
      <w:sz w:val="20"/>
      <w:szCs w:val="20"/>
    </w:rPr>
  </w:style>
  <w:style w:type="paragraph" w:customStyle="1" w:styleId="MasterTitle">
    <w:name w:val="Master Title"/>
    <w:basedOn w:val="Normal"/>
    <w:rsid w:val="00D13DA3"/>
    <w:pPr>
      <w:widowControl w:val="0"/>
      <w:jc w:val="center"/>
    </w:pPr>
    <w:rPr>
      <w:color w:val="00517A"/>
      <w:position w:val="20"/>
      <w:sz w:val="36"/>
      <w:szCs w:val="20"/>
    </w:rPr>
  </w:style>
  <w:style w:type="paragraph" w:customStyle="1" w:styleId="PolicySubheader">
    <w:name w:val="Policy Subheader"/>
    <w:rsid w:val="005B23C5"/>
    <w:pPr>
      <w:widowControl w:val="0"/>
    </w:pPr>
    <w:rPr>
      <w:rFonts w:ascii="Arial" w:hAnsi="Arial"/>
      <w:b/>
      <w:bCs/>
      <w:color w:val="00527A"/>
      <w:sz w:val="24"/>
    </w:rPr>
  </w:style>
  <w:style w:type="paragraph" w:styleId="Header">
    <w:name w:val="header"/>
    <w:basedOn w:val="Normal"/>
    <w:rsid w:val="008314F4"/>
    <w:pPr>
      <w:tabs>
        <w:tab w:val="center" w:pos="4320"/>
        <w:tab w:val="right" w:pos="8640"/>
      </w:tabs>
    </w:pPr>
  </w:style>
  <w:style w:type="paragraph" w:styleId="Footer">
    <w:name w:val="footer"/>
    <w:basedOn w:val="Normal"/>
    <w:rsid w:val="00575A04"/>
    <w:pPr>
      <w:tabs>
        <w:tab w:val="center" w:pos="4320"/>
        <w:tab w:val="right" w:pos="8640"/>
      </w:tabs>
    </w:pPr>
    <w:rPr>
      <w:color w:val="003366"/>
      <w:sz w:val="20"/>
    </w:rPr>
  </w:style>
  <w:style w:type="character" w:styleId="CommentReference">
    <w:name w:val="annotation reference"/>
    <w:semiHidden/>
    <w:rsid w:val="0077342D"/>
    <w:rPr>
      <w:sz w:val="16"/>
      <w:szCs w:val="16"/>
    </w:rPr>
  </w:style>
  <w:style w:type="paragraph" w:styleId="CommentText">
    <w:name w:val="annotation text"/>
    <w:basedOn w:val="Normal"/>
    <w:semiHidden/>
    <w:rsid w:val="0077342D"/>
    <w:rPr>
      <w:sz w:val="20"/>
      <w:szCs w:val="20"/>
    </w:rPr>
  </w:style>
  <w:style w:type="paragraph" w:styleId="CommentSubject">
    <w:name w:val="annotation subject"/>
    <w:basedOn w:val="CommentText"/>
    <w:next w:val="CommentText"/>
    <w:semiHidden/>
    <w:rsid w:val="0077342D"/>
    <w:rPr>
      <w:b/>
      <w:bCs/>
    </w:rPr>
  </w:style>
  <w:style w:type="paragraph" w:styleId="BalloonText">
    <w:name w:val="Balloon Text"/>
    <w:basedOn w:val="Normal"/>
    <w:semiHidden/>
    <w:rsid w:val="0077342D"/>
    <w:rPr>
      <w:rFonts w:ascii="Tahoma" w:hAnsi="Tahoma" w:cs="Tahoma"/>
      <w:sz w:val="16"/>
      <w:szCs w:val="16"/>
    </w:rPr>
  </w:style>
  <w:style w:type="paragraph" w:customStyle="1" w:styleId="AuthorComment">
    <w:name w:val="Author Comment"/>
    <w:basedOn w:val="Normal"/>
    <w:rsid w:val="00844AD6"/>
    <w:rPr>
      <w:i/>
      <w:color w:val="1F497D"/>
    </w:rPr>
  </w:style>
  <w:style w:type="paragraph" w:customStyle="1" w:styleId="PolicyDefinition">
    <w:name w:val="Policy Definition"/>
    <w:basedOn w:val="Normal"/>
    <w:link w:val="PolicyDefinitionChar"/>
    <w:rsid w:val="00275B60"/>
    <w:pPr>
      <w:spacing w:before="120" w:after="120"/>
    </w:pPr>
  </w:style>
  <w:style w:type="character" w:customStyle="1" w:styleId="PolicyDefinitionChar">
    <w:name w:val="Policy Definition Char"/>
    <w:link w:val="PolicyDefinition"/>
    <w:rsid w:val="00275B60"/>
    <w:rPr>
      <w:rFonts w:ascii="Arial" w:hAnsi="Arial"/>
      <w:sz w:val="22"/>
      <w:szCs w:val="24"/>
    </w:rPr>
  </w:style>
  <w:style w:type="paragraph" w:styleId="TOC1">
    <w:name w:val="toc 1"/>
    <w:basedOn w:val="Normal"/>
    <w:next w:val="Normal"/>
    <w:autoRedefine/>
    <w:uiPriority w:val="39"/>
    <w:rsid w:val="00C91FBB"/>
    <w:pPr>
      <w:tabs>
        <w:tab w:val="right" w:leader="dot" w:pos="9350"/>
      </w:tabs>
    </w:pPr>
  </w:style>
  <w:style w:type="character" w:styleId="Hyperlink">
    <w:name w:val="Hyperlink"/>
    <w:uiPriority w:val="99"/>
    <w:rsid w:val="005B23C5"/>
    <w:rPr>
      <w:color w:val="0000FF"/>
      <w:u w:val="single"/>
    </w:rPr>
  </w:style>
  <w:style w:type="character" w:styleId="Strong">
    <w:name w:val="Strong"/>
    <w:qFormat/>
    <w:rsid w:val="00C51C73"/>
    <w:rPr>
      <w:b/>
      <w:bCs/>
    </w:rPr>
  </w:style>
  <w:style w:type="paragraph" w:styleId="NormalIndent">
    <w:name w:val="Normal Indent"/>
    <w:basedOn w:val="Normal"/>
    <w:rsid w:val="000C06AA"/>
    <w:pPr>
      <w:widowControl w:val="0"/>
      <w:ind w:left="360"/>
    </w:pPr>
    <w:rPr>
      <w:szCs w:val="20"/>
    </w:rPr>
  </w:style>
  <w:style w:type="paragraph" w:customStyle="1" w:styleId="PolicyBodyText">
    <w:name w:val="Policy Body Text"/>
    <w:basedOn w:val="Normal"/>
    <w:link w:val="PolicyBodyTextChar"/>
    <w:qFormat/>
    <w:rsid w:val="00FF0E9E"/>
    <w:pPr>
      <w:spacing w:after="120"/>
      <w:ind w:left="360"/>
    </w:pPr>
    <w:rPr>
      <w:szCs w:val="20"/>
    </w:rPr>
  </w:style>
  <w:style w:type="paragraph" w:customStyle="1" w:styleId="PolicyText">
    <w:name w:val="Policy Text"/>
    <w:basedOn w:val="Normal"/>
    <w:rsid w:val="00FF0E9E"/>
    <w:pPr>
      <w:spacing w:after="120"/>
      <w:ind w:left="360"/>
    </w:pPr>
    <w:rPr>
      <w:szCs w:val="20"/>
    </w:rPr>
  </w:style>
  <w:style w:type="character" w:customStyle="1" w:styleId="Heading2Char">
    <w:name w:val="Heading 2 Char"/>
    <w:link w:val="Heading2"/>
    <w:semiHidden/>
    <w:rsid w:val="00F863AA"/>
    <w:rPr>
      <w:rFonts w:ascii="Cambria" w:eastAsia="Times New Roman" w:hAnsi="Cambria" w:cs="Times New Roman"/>
      <w:b/>
      <w:bCs/>
      <w:i/>
      <w:iCs/>
      <w:sz w:val="28"/>
      <w:szCs w:val="28"/>
      <w:lang w:val="en-US" w:eastAsia="en-US"/>
    </w:rPr>
  </w:style>
  <w:style w:type="paragraph" w:styleId="TOC2">
    <w:name w:val="toc 2"/>
    <w:basedOn w:val="Normal"/>
    <w:next w:val="Normal"/>
    <w:autoRedefine/>
    <w:uiPriority w:val="39"/>
    <w:rsid w:val="00F863AA"/>
    <w:pPr>
      <w:ind w:left="220"/>
    </w:pPr>
  </w:style>
  <w:style w:type="character" w:styleId="Emphasis">
    <w:name w:val="Emphasis"/>
    <w:qFormat/>
    <w:rsid w:val="00667AE6"/>
    <w:rPr>
      <w:i/>
      <w:iCs/>
    </w:rPr>
  </w:style>
  <w:style w:type="character" w:customStyle="1" w:styleId="PolicyBodyTextChar">
    <w:name w:val="Policy Body Text Char"/>
    <w:link w:val="PolicyBodyText"/>
    <w:rsid w:val="00275B60"/>
    <w:rPr>
      <w:rFonts w:ascii="Arial" w:hAnsi="Arial"/>
      <w:sz w:val="22"/>
    </w:rPr>
  </w:style>
  <w:style w:type="table" w:styleId="TableGrid">
    <w:name w:val="Table Grid"/>
    <w:basedOn w:val="TableNormal"/>
    <w:rsid w:val="00EA15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uiPriority w:val="21"/>
    <w:qFormat/>
    <w:rsid w:val="00EA15D6"/>
    <w:rPr>
      <w:b/>
      <w:i/>
      <w:iCs/>
      <w:color w:val="B5464E"/>
    </w:rPr>
  </w:style>
  <w:style w:type="paragraph" w:styleId="Title">
    <w:name w:val="Title"/>
    <w:basedOn w:val="Normal"/>
    <w:next w:val="Normal"/>
    <w:link w:val="TitleChar"/>
    <w:qFormat/>
    <w:rsid w:val="00EA15D6"/>
    <w:pPr>
      <w:spacing w:line="280" w:lineRule="exact"/>
      <w:jc w:val="center"/>
    </w:pPr>
    <w:rPr>
      <w:rFonts w:ascii="Calibri" w:hAnsi="Calibri"/>
      <w:b/>
      <w:i/>
      <w:sz w:val="28"/>
      <w:szCs w:val="22"/>
      <w:lang w:eastAsia="de-DE"/>
    </w:rPr>
  </w:style>
  <w:style w:type="character" w:customStyle="1" w:styleId="TitleChar">
    <w:name w:val="Title Char"/>
    <w:basedOn w:val="DefaultParagraphFont"/>
    <w:link w:val="Title"/>
    <w:rsid w:val="00EA15D6"/>
    <w:rPr>
      <w:rFonts w:ascii="Calibri" w:hAnsi="Calibri"/>
      <w:b/>
      <w:i/>
      <w:sz w:val="28"/>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02151">
      <w:bodyDiv w:val="1"/>
      <w:marLeft w:val="0"/>
      <w:marRight w:val="0"/>
      <w:marTop w:val="0"/>
      <w:marBottom w:val="0"/>
      <w:divBdr>
        <w:top w:val="none" w:sz="0" w:space="0" w:color="auto"/>
        <w:left w:val="none" w:sz="0" w:space="0" w:color="auto"/>
        <w:bottom w:val="none" w:sz="0" w:space="0" w:color="auto"/>
        <w:right w:val="none" w:sz="0" w:space="0" w:color="auto"/>
      </w:divBdr>
    </w:div>
    <w:div w:id="186067458">
      <w:bodyDiv w:val="1"/>
      <w:marLeft w:val="0"/>
      <w:marRight w:val="0"/>
      <w:marTop w:val="0"/>
      <w:marBottom w:val="0"/>
      <w:divBdr>
        <w:top w:val="none" w:sz="0" w:space="0" w:color="auto"/>
        <w:left w:val="none" w:sz="0" w:space="0" w:color="auto"/>
        <w:bottom w:val="none" w:sz="0" w:space="0" w:color="auto"/>
        <w:right w:val="none" w:sz="0" w:space="0" w:color="auto"/>
      </w:divBdr>
    </w:div>
    <w:div w:id="219563827">
      <w:bodyDiv w:val="1"/>
      <w:marLeft w:val="0"/>
      <w:marRight w:val="0"/>
      <w:marTop w:val="0"/>
      <w:marBottom w:val="0"/>
      <w:divBdr>
        <w:top w:val="none" w:sz="0" w:space="0" w:color="auto"/>
        <w:left w:val="none" w:sz="0" w:space="0" w:color="auto"/>
        <w:bottom w:val="none" w:sz="0" w:space="0" w:color="auto"/>
        <w:right w:val="none" w:sz="0" w:space="0" w:color="auto"/>
      </w:divBdr>
    </w:div>
    <w:div w:id="317735160">
      <w:bodyDiv w:val="1"/>
      <w:marLeft w:val="0"/>
      <w:marRight w:val="0"/>
      <w:marTop w:val="0"/>
      <w:marBottom w:val="0"/>
      <w:divBdr>
        <w:top w:val="none" w:sz="0" w:space="0" w:color="auto"/>
        <w:left w:val="none" w:sz="0" w:space="0" w:color="auto"/>
        <w:bottom w:val="none" w:sz="0" w:space="0" w:color="auto"/>
        <w:right w:val="none" w:sz="0" w:space="0" w:color="auto"/>
      </w:divBdr>
    </w:div>
    <w:div w:id="473451450">
      <w:bodyDiv w:val="1"/>
      <w:marLeft w:val="0"/>
      <w:marRight w:val="0"/>
      <w:marTop w:val="0"/>
      <w:marBottom w:val="0"/>
      <w:divBdr>
        <w:top w:val="none" w:sz="0" w:space="0" w:color="auto"/>
        <w:left w:val="none" w:sz="0" w:space="0" w:color="auto"/>
        <w:bottom w:val="none" w:sz="0" w:space="0" w:color="auto"/>
        <w:right w:val="none" w:sz="0" w:space="0" w:color="auto"/>
      </w:divBdr>
    </w:div>
    <w:div w:id="691610407">
      <w:bodyDiv w:val="1"/>
      <w:marLeft w:val="0"/>
      <w:marRight w:val="0"/>
      <w:marTop w:val="0"/>
      <w:marBottom w:val="0"/>
      <w:divBdr>
        <w:top w:val="none" w:sz="0" w:space="0" w:color="auto"/>
        <w:left w:val="none" w:sz="0" w:space="0" w:color="auto"/>
        <w:bottom w:val="none" w:sz="0" w:space="0" w:color="auto"/>
        <w:right w:val="none" w:sz="0" w:space="0" w:color="auto"/>
      </w:divBdr>
    </w:div>
    <w:div w:id="1067461705">
      <w:bodyDiv w:val="1"/>
      <w:marLeft w:val="0"/>
      <w:marRight w:val="0"/>
      <w:marTop w:val="0"/>
      <w:marBottom w:val="0"/>
      <w:divBdr>
        <w:top w:val="none" w:sz="0" w:space="0" w:color="auto"/>
        <w:left w:val="none" w:sz="0" w:space="0" w:color="auto"/>
        <w:bottom w:val="none" w:sz="0" w:space="0" w:color="auto"/>
        <w:right w:val="none" w:sz="0" w:space="0" w:color="auto"/>
      </w:divBdr>
    </w:div>
    <w:div w:id="1337269822">
      <w:bodyDiv w:val="1"/>
      <w:marLeft w:val="0"/>
      <w:marRight w:val="0"/>
      <w:marTop w:val="0"/>
      <w:marBottom w:val="0"/>
      <w:divBdr>
        <w:top w:val="none" w:sz="0" w:space="0" w:color="auto"/>
        <w:left w:val="none" w:sz="0" w:space="0" w:color="auto"/>
        <w:bottom w:val="none" w:sz="0" w:space="0" w:color="auto"/>
        <w:right w:val="none" w:sz="0" w:space="0" w:color="auto"/>
      </w:divBdr>
    </w:div>
    <w:div w:id="1444152404">
      <w:bodyDiv w:val="1"/>
      <w:marLeft w:val="0"/>
      <w:marRight w:val="0"/>
      <w:marTop w:val="0"/>
      <w:marBottom w:val="0"/>
      <w:divBdr>
        <w:top w:val="none" w:sz="0" w:space="0" w:color="auto"/>
        <w:left w:val="none" w:sz="0" w:space="0" w:color="auto"/>
        <w:bottom w:val="none" w:sz="0" w:space="0" w:color="auto"/>
        <w:right w:val="none" w:sz="0" w:space="0" w:color="auto"/>
      </w:divBdr>
    </w:div>
    <w:div w:id="1547062575">
      <w:bodyDiv w:val="1"/>
      <w:marLeft w:val="0"/>
      <w:marRight w:val="0"/>
      <w:marTop w:val="0"/>
      <w:marBottom w:val="0"/>
      <w:divBdr>
        <w:top w:val="none" w:sz="0" w:space="0" w:color="auto"/>
        <w:left w:val="none" w:sz="0" w:space="0" w:color="auto"/>
        <w:bottom w:val="none" w:sz="0" w:space="0" w:color="auto"/>
        <w:right w:val="none" w:sz="0" w:space="0" w:color="auto"/>
      </w:divBdr>
    </w:div>
    <w:div w:id="207723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lineman\AppData\Roaming\Microsoft\Templates\Acceptable%20Use%20Policy%20-%20Expres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160CF4-8D98-4447-9ED8-F4EC251E5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C:\Users\dlineman\AppData\Roaming\Microsoft\Templates\Acceptable Use Policy - Express.dotx</Template>
  <TotalTime>6</TotalTime>
  <Pages>6</Pages>
  <Words>1381</Words>
  <Characters>7875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9238</CharactersWithSpaces>
  <SharedDoc>false</SharedDoc>
  <HLinks>
    <vt:vector size="120" baseType="variant">
      <vt:variant>
        <vt:i4>1441844</vt:i4>
      </vt:variant>
      <vt:variant>
        <vt:i4>116</vt:i4>
      </vt:variant>
      <vt:variant>
        <vt:i4>0</vt:i4>
      </vt:variant>
      <vt:variant>
        <vt:i4>5</vt:i4>
      </vt:variant>
      <vt:variant>
        <vt:lpwstr/>
      </vt:variant>
      <vt:variant>
        <vt:lpwstr>_Toc352610428</vt:lpwstr>
      </vt:variant>
      <vt:variant>
        <vt:i4>1441844</vt:i4>
      </vt:variant>
      <vt:variant>
        <vt:i4>110</vt:i4>
      </vt:variant>
      <vt:variant>
        <vt:i4>0</vt:i4>
      </vt:variant>
      <vt:variant>
        <vt:i4>5</vt:i4>
      </vt:variant>
      <vt:variant>
        <vt:lpwstr/>
      </vt:variant>
      <vt:variant>
        <vt:lpwstr>_Toc352610427</vt:lpwstr>
      </vt:variant>
      <vt:variant>
        <vt:i4>1441844</vt:i4>
      </vt:variant>
      <vt:variant>
        <vt:i4>104</vt:i4>
      </vt:variant>
      <vt:variant>
        <vt:i4>0</vt:i4>
      </vt:variant>
      <vt:variant>
        <vt:i4>5</vt:i4>
      </vt:variant>
      <vt:variant>
        <vt:lpwstr/>
      </vt:variant>
      <vt:variant>
        <vt:lpwstr>_Toc352610426</vt:lpwstr>
      </vt:variant>
      <vt:variant>
        <vt:i4>1441844</vt:i4>
      </vt:variant>
      <vt:variant>
        <vt:i4>98</vt:i4>
      </vt:variant>
      <vt:variant>
        <vt:i4>0</vt:i4>
      </vt:variant>
      <vt:variant>
        <vt:i4>5</vt:i4>
      </vt:variant>
      <vt:variant>
        <vt:lpwstr/>
      </vt:variant>
      <vt:variant>
        <vt:lpwstr>_Toc352610425</vt:lpwstr>
      </vt:variant>
      <vt:variant>
        <vt:i4>1441844</vt:i4>
      </vt:variant>
      <vt:variant>
        <vt:i4>92</vt:i4>
      </vt:variant>
      <vt:variant>
        <vt:i4>0</vt:i4>
      </vt:variant>
      <vt:variant>
        <vt:i4>5</vt:i4>
      </vt:variant>
      <vt:variant>
        <vt:lpwstr/>
      </vt:variant>
      <vt:variant>
        <vt:lpwstr>_Toc352610424</vt:lpwstr>
      </vt:variant>
      <vt:variant>
        <vt:i4>1441844</vt:i4>
      </vt:variant>
      <vt:variant>
        <vt:i4>86</vt:i4>
      </vt:variant>
      <vt:variant>
        <vt:i4>0</vt:i4>
      </vt:variant>
      <vt:variant>
        <vt:i4>5</vt:i4>
      </vt:variant>
      <vt:variant>
        <vt:lpwstr/>
      </vt:variant>
      <vt:variant>
        <vt:lpwstr>_Toc352610423</vt:lpwstr>
      </vt:variant>
      <vt:variant>
        <vt:i4>1441844</vt:i4>
      </vt:variant>
      <vt:variant>
        <vt:i4>80</vt:i4>
      </vt:variant>
      <vt:variant>
        <vt:i4>0</vt:i4>
      </vt:variant>
      <vt:variant>
        <vt:i4>5</vt:i4>
      </vt:variant>
      <vt:variant>
        <vt:lpwstr/>
      </vt:variant>
      <vt:variant>
        <vt:lpwstr>_Toc352610422</vt:lpwstr>
      </vt:variant>
      <vt:variant>
        <vt:i4>1441844</vt:i4>
      </vt:variant>
      <vt:variant>
        <vt:i4>74</vt:i4>
      </vt:variant>
      <vt:variant>
        <vt:i4>0</vt:i4>
      </vt:variant>
      <vt:variant>
        <vt:i4>5</vt:i4>
      </vt:variant>
      <vt:variant>
        <vt:lpwstr/>
      </vt:variant>
      <vt:variant>
        <vt:lpwstr>_Toc352610421</vt:lpwstr>
      </vt:variant>
      <vt:variant>
        <vt:i4>1441844</vt:i4>
      </vt:variant>
      <vt:variant>
        <vt:i4>68</vt:i4>
      </vt:variant>
      <vt:variant>
        <vt:i4>0</vt:i4>
      </vt:variant>
      <vt:variant>
        <vt:i4>5</vt:i4>
      </vt:variant>
      <vt:variant>
        <vt:lpwstr/>
      </vt:variant>
      <vt:variant>
        <vt:lpwstr>_Toc352610420</vt:lpwstr>
      </vt:variant>
      <vt:variant>
        <vt:i4>1376308</vt:i4>
      </vt:variant>
      <vt:variant>
        <vt:i4>62</vt:i4>
      </vt:variant>
      <vt:variant>
        <vt:i4>0</vt:i4>
      </vt:variant>
      <vt:variant>
        <vt:i4>5</vt:i4>
      </vt:variant>
      <vt:variant>
        <vt:lpwstr/>
      </vt:variant>
      <vt:variant>
        <vt:lpwstr>_Toc352610419</vt:lpwstr>
      </vt:variant>
      <vt:variant>
        <vt:i4>1376308</vt:i4>
      </vt:variant>
      <vt:variant>
        <vt:i4>56</vt:i4>
      </vt:variant>
      <vt:variant>
        <vt:i4>0</vt:i4>
      </vt:variant>
      <vt:variant>
        <vt:i4>5</vt:i4>
      </vt:variant>
      <vt:variant>
        <vt:lpwstr/>
      </vt:variant>
      <vt:variant>
        <vt:lpwstr>_Toc352610418</vt:lpwstr>
      </vt:variant>
      <vt:variant>
        <vt:i4>1376308</vt:i4>
      </vt:variant>
      <vt:variant>
        <vt:i4>50</vt:i4>
      </vt:variant>
      <vt:variant>
        <vt:i4>0</vt:i4>
      </vt:variant>
      <vt:variant>
        <vt:i4>5</vt:i4>
      </vt:variant>
      <vt:variant>
        <vt:lpwstr/>
      </vt:variant>
      <vt:variant>
        <vt:lpwstr>_Toc352610417</vt:lpwstr>
      </vt:variant>
      <vt:variant>
        <vt:i4>1376308</vt:i4>
      </vt:variant>
      <vt:variant>
        <vt:i4>44</vt:i4>
      </vt:variant>
      <vt:variant>
        <vt:i4>0</vt:i4>
      </vt:variant>
      <vt:variant>
        <vt:i4>5</vt:i4>
      </vt:variant>
      <vt:variant>
        <vt:lpwstr/>
      </vt:variant>
      <vt:variant>
        <vt:lpwstr>_Toc352610416</vt:lpwstr>
      </vt:variant>
      <vt:variant>
        <vt:i4>1376308</vt:i4>
      </vt:variant>
      <vt:variant>
        <vt:i4>38</vt:i4>
      </vt:variant>
      <vt:variant>
        <vt:i4>0</vt:i4>
      </vt:variant>
      <vt:variant>
        <vt:i4>5</vt:i4>
      </vt:variant>
      <vt:variant>
        <vt:lpwstr/>
      </vt:variant>
      <vt:variant>
        <vt:lpwstr>_Toc352610415</vt:lpwstr>
      </vt:variant>
      <vt:variant>
        <vt:i4>1376308</vt:i4>
      </vt:variant>
      <vt:variant>
        <vt:i4>32</vt:i4>
      </vt:variant>
      <vt:variant>
        <vt:i4>0</vt:i4>
      </vt:variant>
      <vt:variant>
        <vt:i4>5</vt:i4>
      </vt:variant>
      <vt:variant>
        <vt:lpwstr/>
      </vt:variant>
      <vt:variant>
        <vt:lpwstr>_Toc352610414</vt:lpwstr>
      </vt:variant>
      <vt:variant>
        <vt:i4>1376308</vt:i4>
      </vt:variant>
      <vt:variant>
        <vt:i4>26</vt:i4>
      </vt:variant>
      <vt:variant>
        <vt:i4>0</vt:i4>
      </vt:variant>
      <vt:variant>
        <vt:i4>5</vt:i4>
      </vt:variant>
      <vt:variant>
        <vt:lpwstr/>
      </vt:variant>
      <vt:variant>
        <vt:lpwstr>_Toc352610413</vt:lpwstr>
      </vt:variant>
      <vt:variant>
        <vt:i4>1376308</vt:i4>
      </vt:variant>
      <vt:variant>
        <vt:i4>20</vt:i4>
      </vt:variant>
      <vt:variant>
        <vt:i4>0</vt:i4>
      </vt:variant>
      <vt:variant>
        <vt:i4>5</vt:i4>
      </vt:variant>
      <vt:variant>
        <vt:lpwstr/>
      </vt:variant>
      <vt:variant>
        <vt:lpwstr>_Toc352610412</vt:lpwstr>
      </vt:variant>
      <vt:variant>
        <vt:i4>1376308</vt:i4>
      </vt:variant>
      <vt:variant>
        <vt:i4>14</vt:i4>
      </vt:variant>
      <vt:variant>
        <vt:i4>0</vt:i4>
      </vt:variant>
      <vt:variant>
        <vt:i4>5</vt:i4>
      </vt:variant>
      <vt:variant>
        <vt:lpwstr/>
      </vt:variant>
      <vt:variant>
        <vt:lpwstr>_Toc352610411</vt:lpwstr>
      </vt:variant>
      <vt:variant>
        <vt:i4>1376308</vt:i4>
      </vt:variant>
      <vt:variant>
        <vt:i4>8</vt:i4>
      </vt:variant>
      <vt:variant>
        <vt:i4>0</vt:i4>
      </vt:variant>
      <vt:variant>
        <vt:i4>5</vt:i4>
      </vt:variant>
      <vt:variant>
        <vt:lpwstr/>
      </vt:variant>
      <vt:variant>
        <vt:lpwstr>_Toc352610410</vt:lpwstr>
      </vt:variant>
      <vt:variant>
        <vt:i4>1310772</vt:i4>
      </vt:variant>
      <vt:variant>
        <vt:i4>2</vt:i4>
      </vt:variant>
      <vt:variant>
        <vt:i4>0</vt:i4>
      </vt:variant>
      <vt:variant>
        <vt:i4>5</vt:i4>
      </vt:variant>
      <vt:variant>
        <vt:lpwstr/>
      </vt:variant>
      <vt:variant>
        <vt:lpwstr>_Toc352610409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Shield</dc:creator>
  <cp:lastModifiedBy>Rafael Nunez</cp:lastModifiedBy>
  <cp:revision>3</cp:revision>
  <dcterms:created xsi:type="dcterms:W3CDTF">2019-10-11T12:28:00Z</dcterms:created>
  <dcterms:modified xsi:type="dcterms:W3CDTF">2020-12-15T22:54:00Z</dcterms:modified>
</cp:coreProperties>
</file>